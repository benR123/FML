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9BA" w:rsidRDefault="000919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0919BA" w:rsidTr="000919BA">
        <w:trPr>
          <w:trHeight w:val="4320"/>
        </w:trPr>
        <w:tc>
          <w:tcPr>
            <w:tcW w:w="3600" w:type="dxa"/>
          </w:tcPr>
          <w:p w:rsidR="000919BA" w:rsidRDefault="0097615D" w:rsidP="000919BA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  <w:r>
              <w:rPr>
                <w:rFonts w:ascii="Rambla" w:hAnsi="Rambla"/>
                <w:sz w:val="40"/>
                <w:szCs w:val="40"/>
              </w:rPr>
              <w:t>Conference Call</w:t>
            </w:r>
          </w:p>
          <w:p w:rsidR="000919BA" w:rsidRDefault="000919BA" w:rsidP="000919BA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0919BA" w:rsidRDefault="000919BA" w:rsidP="000919BA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543997" w:rsidRDefault="00543997" w:rsidP="000919BA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0919BA" w:rsidRPr="0097615D" w:rsidRDefault="0097615D" w:rsidP="0097615D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And it’s with foreigners.</w:t>
            </w:r>
          </w:p>
          <w:p w:rsidR="0097615D" w:rsidRPr="0097615D" w:rsidRDefault="0097615D" w:rsidP="0097615D">
            <w:pPr>
              <w:spacing w:before="120" w:line="276" w:lineRule="auto"/>
              <w:jc w:val="center"/>
              <w:rPr>
                <w:rFonts w:ascii="Rambla" w:hAnsi="Rambla"/>
                <w:sz w:val="24"/>
                <w:szCs w:val="24"/>
              </w:rPr>
            </w:pPr>
            <w:r>
              <w:rPr>
                <w:rFonts w:ascii="Rambla" w:hAnsi="Rambla"/>
                <w:sz w:val="24"/>
                <w:szCs w:val="24"/>
              </w:rPr>
              <w:t>Choose one other employee. Both of you gain + 5 stress.</w:t>
            </w:r>
          </w:p>
        </w:tc>
        <w:tc>
          <w:tcPr>
            <w:tcW w:w="3600" w:type="dxa"/>
          </w:tcPr>
          <w:p w:rsidR="0097615D" w:rsidRDefault="0097615D" w:rsidP="0097615D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  <w:r>
              <w:rPr>
                <w:rFonts w:ascii="Rambla" w:hAnsi="Rambla"/>
                <w:sz w:val="40"/>
                <w:szCs w:val="40"/>
              </w:rPr>
              <w:t>Meeting</w:t>
            </w:r>
          </w:p>
          <w:p w:rsidR="0097615D" w:rsidRDefault="0097615D" w:rsidP="0097615D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A43026" w:rsidRDefault="00A43026" w:rsidP="0097615D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6E44EE" w:rsidRDefault="006E44EE" w:rsidP="0097615D">
            <w:pPr>
              <w:rPr>
                <w:rFonts w:ascii="Rambla" w:hAnsi="Rambla"/>
                <w:sz w:val="24"/>
                <w:szCs w:val="24"/>
              </w:rPr>
            </w:pPr>
          </w:p>
          <w:p w:rsidR="00752AF0" w:rsidRDefault="00752AF0" w:rsidP="00752AF0">
            <w:pPr>
              <w:jc w:val="center"/>
              <w:rPr>
                <w:rFonts w:ascii="Rambla" w:hAnsi="Rambla"/>
                <w:sz w:val="24"/>
                <w:szCs w:val="24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“Gather round, chumps.”</w:t>
            </w:r>
          </w:p>
          <w:p w:rsidR="00A43026" w:rsidRPr="00A43026" w:rsidRDefault="0097615D" w:rsidP="0097615D">
            <w:pPr>
              <w:rPr>
                <w:rFonts w:ascii="Rambla" w:hAnsi="Rambla"/>
                <w:sz w:val="24"/>
                <w:szCs w:val="24"/>
              </w:rPr>
            </w:pPr>
            <w:r>
              <w:rPr>
                <w:rFonts w:ascii="Rambla" w:hAnsi="Rambla"/>
                <w:sz w:val="24"/>
                <w:szCs w:val="24"/>
              </w:rPr>
              <w:t xml:space="preserve">The two most stressed out players pass some responsibilities to the </w:t>
            </w:r>
            <w:r w:rsidRPr="00A43026">
              <w:rPr>
                <w:rFonts w:ascii="Rambla" w:hAnsi="Rambla"/>
                <w:sz w:val="24"/>
                <w:szCs w:val="24"/>
              </w:rPr>
              <w:t xml:space="preserve">two least stressed.  </w:t>
            </w:r>
          </w:p>
          <w:p w:rsidR="0097615D" w:rsidRDefault="00A43026" w:rsidP="0097615D">
            <w:r w:rsidRPr="00A43026">
              <w:rPr>
                <w:rFonts w:ascii="Rambla" w:hAnsi="Rambla"/>
                <w:sz w:val="24"/>
                <w:szCs w:val="24"/>
              </w:rPr>
              <w:t>Tw</w:t>
            </w:r>
            <w:r>
              <w:rPr>
                <w:rFonts w:ascii="Rambla" w:hAnsi="Rambla"/>
                <w:sz w:val="24"/>
                <w:szCs w:val="24"/>
              </w:rPr>
              <w:t>o most stressed out: Stress - 5</w:t>
            </w:r>
            <w:r w:rsidRPr="00A43026">
              <w:rPr>
                <w:rFonts w:ascii="Rambla" w:hAnsi="Rambla"/>
                <w:sz w:val="24"/>
                <w:szCs w:val="24"/>
              </w:rPr>
              <w:t xml:space="preserve"> Two least stressed out: Stress + 5</w:t>
            </w:r>
          </w:p>
        </w:tc>
        <w:tc>
          <w:tcPr>
            <w:tcW w:w="3600" w:type="dxa"/>
          </w:tcPr>
          <w:p w:rsidR="0097615D" w:rsidRDefault="00A43026" w:rsidP="0097615D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  <w:r>
              <w:rPr>
                <w:rFonts w:ascii="Rambla" w:hAnsi="Rambla"/>
                <w:sz w:val="40"/>
                <w:szCs w:val="40"/>
              </w:rPr>
              <w:t xml:space="preserve">Fire </w:t>
            </w:r>
            <w:r w:rsidR="006E44EE">
              <w:rPr>
                <w:rFonts w:ascii="Rambla" w:hAnsi="Rambla"/>
                <w:sz w:val="40"/>
                <w:szCs w:val="40"/>
              </w:rPr>
              <w:t>Alarm</w:t>
            </w:r>
          </w:p>
          <w:p w:rsidR="0097615D" w:rsidRDefault="0097615D" w:rsidP="0097615D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97615D" w:rsidRDefault="0097615D" w:rsidP="0097615D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6E44EE" w:rsidRPr="0097615D" w:rsidRDefault="006E44EE" w:rsidP="006E44EE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Pull the alarm.  You know you want to.</w:t>
            </w:r>
          </w:p>
          <w:p w:rsidR="006E44EE" w:rsidRDefault="006E44EE" w:rsidP="0097615D">
            <w:pPr>
              <w:rPr>
                <w:rFonts w:ascii="Rambla" w:hAnsi="Rambla"/>
                <w:sz w:val="24"/>
                <w:szCs w:val="24"/>
              </w:rPr>
            </w:pPr>
          </w:p>
          <w:p w:rsidR="006E44EE" w:rsidRDefault="006E44EE" w:rsidP="0097615D">
            <w:pPr>
              <w:rPr>
                <w:rFonts w:ascii="Rambla" w:hAnsi="Rambla"/>
                <w:sz w:val="24"/>
                <w:szCs w:val="24"/>
              </w:rPr>
            </w:pPr>
            <w:r>
              <w:rPr>
                <w:rFonts w:ascii="Rambla" w:hAnsi="Rambla"/>
                <w:sz w:val="24"/>
                <w:szCs w:val="24"/>
              </w:rPr>
              <w:t>Roll the die.  If it is a low roll, you don’t get caught.  If it’s a high roll, you do get caught.</w:t>
            </w:r>
          </w:p>
          <w:p w:rsidR="006E44EE" w:rsidRDefault="006E44EE" w:rsidP="006E44EE">
            <w:pPr>
              <w:jc w:val="center"/>
              <w:rPr>
                <w:rFonts w:ascii="Rambla" w:hAnsi="Rambla"/>
                <w:sz w:val="24"/>
                <w:szCs w:val="24"/>
              </w:rPr>
            </w:pPr>
            <w:r>
              <w:rPr>
                <w:rFonts w:ascii="Rambla" w:hAnsi="Rambla"/>
                <w:sz w:val="24"/>
                <w:szCs w:val="24"/>
              </w:rPr>
              <w:t>1-3:  Stress -5</w:t>
            </w:r>
          </w:p>
          <w:p w:rsidR="006E44EE" w:rsidRDefault="006E44EE" w:rsidP="006E44EE">
            <w:pPr>
              <w:jc w:val="center"/>
            </w:pPr>
            <w:r>
              <w:rPr>
                <w:rFonts w:ascii="Rambla" w:hAnsi="Rambla"/>
                <w:sz w:val="24"/>
                <w:szCs w:val="24"/>
              </w:rPr>
              <w:t>4-6: Stress +5</w:t>
            </w:r>
          </w:p>
        </w:tc>
      </w:tr>
      <w:tr w:rsidR="000919BA" w:rsidTr="000919BA">
        <w:trPr>
          <w:trHeight w:val="4320"/>
        </w:trPr>
        <w:tc>
          <w:tcPr>
            <w:tcW w:w="3600" w:type="dxa"/>
          </w:tcPr>
          <w:p w:rsidR="0097615D" w:rsidRDefault="006E44EE" w:rsidP="0097615D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  <w:r>
              <w:rPr>
                <w:rFonts w:ascii="Rambla" w:hAnsi="Rambla"/>
                <w:sz w:val="40"/>
                <w:szCs w:val="40"/>
              </w:rPr>
              <w:t>Proper Work-place Conduct Seminar</w:t>
            </w:r>
          </w:p>
          <w:p w:rsidR="0097615D" w:rsidRDefault="0097615D" w:rsidP="0097615D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97615D" w:rsidRDefault="0097615D" w:rsidP="0097615D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97615D" w:rsidRPr="0097615D" w:rsidRDefault="00543997" w:rsidP="0097615D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“</w:t>
            </w:r>
            <w:r w:rsidR="006E44EE">
              <w:rPr>
                <w:rFonts w:ascii="Rambla" w:hAnsi="Rambla"/>
                <w:i/>
                <w:sz w:val="20"/>
                <w:szCs w:val="20"/>
              </w:rPr>
              <w:t>Let’s talk about inappropriate touching.</w:t>
            </w:r>
            <w:r>
              <w:rPr>
                <w:rFonts w:ascii="Rambla" w:hAnsi="Rambla"/>
                <w:i/>
                <w:sz w:val="20"/>
                <w:szCs w:val="20"/>
              </w:rPr>
              <w:t>”</w:t>
            </w:r>
            <w:r w:rsidR="006E44EE">
              <w:rPr>
                <w:rFonts w:ascii="Rambla" w:hAnsi="Rambla"/>
                <w:i/>
                <w:sz w:val="20"/>
                <w:szCs w:val="20"/>
              </w:rPr>
              <w:br/>
            </w:r>
          </w:p>
          <w:p w:rsidR="000919BA" w:rsidRDefault="006E44EE" w:rsidP="0097615D">
            <w:r>
              <w:rPr>
                <w:rFonts w:ascii="Rambla" w:hAnsi="Rambla"/>
                <w:sz w:val="24"/>
                <w:szCs w:val="24"/>
              </w:rPr>
              <w:t>Everyone moves forward 3 places.   Your stress increases by 5.</w:t>
            </w:r>
          </w:p>
        </w:tc>
        <w:tc>
          <w:tcPr>
            <w:tcW w:w="3600" w:type="dxa"/>
          </w:tcPr>
          <w:p w:rsidR="0097615D" w:rsidRDefault="00543997" w:rsidP="0097615D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  <w:proofErr w:type="spellStart"/>
            <w:r>
              <w:rPr>
                <w:rFonts w:ascii="Rambla" w:hAnsi="Rambla"/>
                <w:sz w:val="40"/>
                <w:szCs w:val="40"/>
              </w:rPr>
              <w:t>Water</w:t>
            </w:r>
            <w:r w:rsidR="006E44EE">
              <w:rPr>
                <w:rFonts w:ascii="Rambla" w:hAnsi="Rambla"/>
                <w:sz w:val="40"/>
                <w:szCs w:val="40"/>
              </w:rPr>
              <w:t>cooler</w:t>
            </w:r>
            <w:proofErr w:type="spellEnd"/>
          </w:p>
          <w:p w:rsidR="0097615D" w:rsidRDefault="0097615D" w:rsidP="0097615D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97615D" w:rsidRDefault="0097615D" w:rsidP="0097615D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543997" w:rsidRDefault="00543997" w:rsidP="0097615D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97615D" w:rsidRPr="0097615D" w:rsidRDefault="00543997" w:rsidP="0097615D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“</w:t>
            </w:r>
            <w:r w:rsidR="006E44EE">
              <w:rPr>
                <w:rFonts w:ascii="Rambla" w:hAnsi="Rambla"/>
                <w:i/>
                <w:sz w:val="20"/>
                <w:szCs w:val="20"/>
              </w:rPr>
              <w:t>So, how about that weather?</w:t>
            </w:r>
            <w:r>
              <w:rPr>
                <w:rFonts w:ascii="Rambla" w:hAnsi="Rambla"/>
                <w:i/>
                <w:sz w:val="20"/>
                <w:szCs w:val="20"/>
              </w:rPr>
              <w:t>”</w:t>
            </w:r>
            <w:r w:rsidR="006E44EE">
              <w:rPr>
                <w:rFonts w:ascii="Rambla" w:hAnsi="Rambla"/>
                <w:i/>
                <w:sz w:val="20"/>
                <w:szCs w:val="20"/>
              </w:rPr>
              <w:br/>
            </w:r>
          </w:p>
          <w:p w:rsidR="000919BA" w:rsidRDefault="006E44EE" w:rsidP="0097615D">
            <w:r>
              <w:rPr>
                <w:rFonts w:ascii="Rambla" w:hAnsi="Rambla"/>
                <w:sz w:val="24"/>
                <w:szCs w:val="24"/>
              </w:rPr>
              <w:t>You get -5 stress.  If the boss draws it, then everybody else also gets +5 stress.</w:t>
            </w:r>
          </w:p>
        </w:tc>
        <w:tc>
          <w:tcPr>
            <w:tcW w:w="3600" w:type="dxa"/>
          </w:tcPr>
          <w:p w:rsidR="0097615D" w:rsidRDefault="006E44EE" w:rsidP="0097615D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  <w:r>
              <w:rPr>
                <w:rFonts w:ascii="Rambla" w:hAnsi="Rambla"/>
                <w:sz w:val="40"/>
                <w:szCs w:val="40"/>
              </w:rPr>
              <w:t>Computer Troubles</w:t>
            </w:r>
          </w:p>
          <w:p w:rsidR="0097615D" w:rsidRDefault="0097615D" w:rsidP="0097615D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97615D" w:rsidRDefault="0097615D" w:rsidP="0097615D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543997" w:rsidRDefault="00543997" w:rsidP="0097615D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0919BA" w:rsidRPr="006E44EE" w:rsidRDefault="006E44EE" w:rsidP="007237A4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Error #C</w:t>
            </w:r>
            <w:r w:rsidR="007237A4">
              <w:rPr>
                <w:rFonts w:ascii="Rambla" w:hAnsi="Rambla"/>
                <w:i/>
                <w:sz w:val="20"/>
                <w:szCs w:val="20"/>
              </w:rPr>
              <w:t>098459403</w:t>
            </w:r>
            <w:r w:rsidR="007237A4">
              <w:rPr>
                <w:rFonts w:ascii="Rambla" w:hAnsi="Rambla"/>
                <w:i/>
                <w:sz w:val="20"/>
                <w:szCs w:val="20"/>
              </w:rPr>
              <w:br/>
            </w:r>
            <w:r>
              <w:rPr>
                <w:rFonts w:ascii="Rambla" w:hAnsi="Rambla"/>
                <w:i/>
                <w:sz w:val="20"/>
                <w:szCs w:val="20"/>
              </w:rPr>
              <w:br/>
            </w:r>
            <w:r w:rsidR="007237A4">
              <w:rPr>
                <w:rFonts w:ascii="Rambla" w:hAnsi="Rambla"/>
                <w:sz w:val="24"/>
                <w:szCs w:val="24"/>
              </w:rPr>
              <w:t>Your stress increases by 5.</w:t>
            </w:r>
          </w:p>
        </w:tc>
      </w:tr>
      <w:tr w:rsidR="000919BA" w:rsidTr="000919BA">
        <w:trPr>
          <w:trHeight w:val="4320"/>
        </w:trPr>
        <w:tc>
          <w:tcPr>
            <w:tcW w:w="3600" w:type="dxa"/>
          </w:tcPr>
          <w:p w:rsidR="0097615D" w:rsidRDefault="007237A4" w:rsidP="0097615D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  <w:r>
              <w:rPr>
                <w:rFonts w:ascii="Rambla" w:hAnsi="Rambla"/>
                <w:sz w:val="40"/>
                <w:szCs w:val="40"/>
              </w:rPr>
              <w:t>Coffee Run</w:t>
            </w:r>
          </w:p>
          <w:p w:rsidR="0097615D" w:rsidRDefault="0097615D" w:rsidP="0097615D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97615D" w:rsidRDefault="0097615D" w:rsidP="0097615D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97615D" w:rsidRPr="0097615D" w:rsidRDefault="00543997" w:rsidP="0097615D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“</w:t>
            </w:r>
            <w:r w:rsidR="00DA7EE7">
              <w:rPr>
                <w:rFonts w:ascii="Rambla" w:hAnsi="Rambla"/>
                <w:i/>
                <w:sz w:val="20"/>
                <w:szCs w:val="20"/>
              </w:rPr>
              <w:t xml:space="preserve">Todd! You know I get </w:t>
            </w:r>
            <w:proofErr w:type="spellStart"/>
            <w:r w:rsidR="00DA7EE7">
              <w:rPr>
                <w:rFonts w:ascii="Rambla" w:hAnsi="Rambla"/>
                <w:i/>
                <w:sz w:val="20"/>
                <w:szCs w:val="20"/>
              </w:rPr>
              <w:t>farty</w:t>
            </w:r>
            <w:proofErr w:type="spellEnd"/>
            <w:r w:rsidR="00DA7EE7">
              <w:rPr>
                <w:rFonts w:ascii="Rambla" w:hAnsi="Rambla"/>
                <w:i/>
                <w:sz w:val="20"/>
                <w:szCs w:val="20"/>
              </w:rPr>
              <w:t xml:space="preserve"> and </w:t>
            </w:r>
            <w:proofErr w:type="spellStart"/>
            <w:r w:rsidR="00DA7EE7">
              <w:rPr>
                <w:rFonts w:ascii="Rambla" w:hAnsi="Rambla"/>
                <w:i/>
                <w:sz w:val="20"/>
                <w:szCs w:val="20"/>
              </w:rPr>
              <w:t>bloaty</w:t>
            </w:r>
            <w:proofErr w:type="spellEnd"/>
            <w:r w:rsidR="00DA7EE7">
              <w:rPr>
                <w:rFonts w:ascii="Rambla" w:hAnsi="Rambla"/>
                <w:i/>
                <w:sz w:val="20"/>
                <w:szCs w:val="20"/>
              </w:rPr>
              <w:t xml:space="preserve"> with a non-decaf latte!”</w:t>
            </w:r>
            <w:r w:rsidR="007237A4">
              <w:rPr>
                <w:rFonts w:ascii="Rambla" w:hAnsi="Rambla"/>
                <w:i/>
                <w:sz w:val="20"/>
                <w:szCs w:val="20"/>
              </w:rPr>
              <w:br/>
            </w:r>
          </w:p>
          <w:p w:rsidR="000919BA" w:rsidRDefault="007237A4" w:rsidP="0097615D">
            <w:r>
              <w:rPr>
                <w:rFonts w:ascii="Rambla" w:hAnsi="Rambla"/>
                <w:sz w:val="24"/>
                <w:szCs w:val="24"/>
              </w:rPr>
              <w:t>You get -5 stress.  You also get to choose one other player (not the boss) to get +5 stress.</w:t>
            </w:r>
          </w:p>
        </w:tc>
        <w:tc>
          <w:tcPr>
            <w:tcW w:w="3600" w:type="dxa"/>
          </w:tcPr>
          <w:p w:rsidR="007237A4" w:rsidRPr="009823D7" w:rsidRDefault="007237A4" w:rsidP="009823D7">
            <w:pPr>
              <w:spacing w:before="120" w:line="276" w:lineRule="auto"/>
              <w:jc w:val="center"/>
              <w:rPr>
                <w:rFonts w:ascii="Rambla" w:hAnsi="Rambla"/>
                <w:sz w:val="32"/>
                <w:szCs w:val="32"/>
              </w:rPr>
            </w:pPr>
            <w:r w:rsidRPr="007237A4">
              <w:rPr>
                <w:rFonts w:ascii="Rambla" w:hAnsi="Rambla"/>
                <w:sz w:val="32"/>
                <w:szCs w:val="32"/>
              </w:rPr>
              <w:t>Make Awkward Pass at the Receptionist</w:t>
            </w:r>
          </w:p>
          <w:p w:rsidR="0097615D" w:rsidRPr="007237A4" w:rsidRDefault="00543997" w:rsidP="007237A4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“</w:t>
            </w:r>
            <w:r w:rsidR="007237A4" w:rsidRPr="007237A4">
              <w:rPr>
                <w:rFonts w:ascii="Rambla" w:hAnsi="Rambla"/>
                <w:i/>
                <w:sz w:val="20"/>
                <w:szCs w:val="20"/>
              </w:rPr>
              <w:t xml:space="preserve">Hey.  Does this rag smell like chloroform to you?  </w:t>
            </w:r>
            <w:proofErr w:type="spellStart"/>
            <w:r w:rsidR="007237A4" w:rsidRPr="007237A4">
              <w:rPr>
                <w:rFonts w:ascii="Rambla" w:hAnsi="Rambla"/>
                <w:i/>
                <w:sz w:val="20"/>
                <w:szCs w:val="20"/>
              </w:rPr>
              <w:t>Haha</w:t>
            </w:r>
            <w:proofErr w:type="spellEnd"/>
            <w:r w:rsidR="007237A4" w:rsidRPr="007237A4">
              <w:rPr>
                <w:rFonts w:ascii="Rambla" w:hAnsi="Rambla"/>
                <w:i/>
                <w:sz w:val="20"/>
                <w:szCs w:val="20"/>
              </w:rPr>
              <w:t xml:space="preserve"> just kidding.  What are you doing tomorrow night?</w:t>
            </w:r>
            <w:r>
              <w:rPr>
                <w:rFonts w:ascii="Rambla" w:hAnsi="Rambla"/>
                <w:i/>
                <w:sz w:val="20"/>
                <w:szCs w:val="20"/>
              </w:rPr>
              <w:t>”</w:t>
            </w:r>
          </w:p>
          <w:p w:rsidR="007237A4" w:rsidRPr="007237A4" w:rsidRDefault="007237A4" w:rsidP="007237A4">
            <w:pPr>
              <w:rPr>
                <w:rFonts w:ascii="Rambla" w:hAnsi="Rambla"/>
                <w:sz w:val="20"/>
                <w:szCs w:val="20"/>
              </w:rPr>
            </w:pPr>
            <w:r w:rsidRPr="007237A4">
              <w:rPr>
                <w:rFonts w:ascii="Rambla" w:hAnsi="Rambla"/>
                <w:sz w:val="20"/>
                <w:szCs w:val="20"/>
              </w:rPr>
              <w:t>Roll the die.  If it is a low roll, your mating call is answered.  If it’s a high roll, you’re riding solo again.</w:t>
            </w:r>
          </w:p>
          <w:p w:rsidR="007237A4" w:rsidRPr="007237A4" w:rsidRDefault="007237A4" w:rsidP="007237A4">
            <w:pPr>
              <w:jc w:val="center"/>
              <w:rPr>
                <w:rFonts w:ascii="Rambla" w:hAnsi="Rambla"/>
                <w:sz w:val="20"/>
                <w:szCs w:val="20"/>
              </w:rPr>
            </w:pPr>
            <w:r w:rsidRPr="007237A4">
              <w:rPr>
                <w:rFonts w:ascii="Rambla" w:hAnsi="Rambla"/>
                <w:sz w:val="20"/>
                <w:szCs w:val="20"/>
              </w:rPr>
              <w:t>1-3:  Stress -5</w:t>
            </w:r>
          </w:p>
          <w:p w:rsidR="000919BA" w:rsidRDefault="007237A4" w:rsidP="007237A4">
            <w:pPr>
              <w:jc w:val="center"/>
            </w:pPr>
            <w:r w:rsidRPr="007237A4">
              <w:rPr>
                <w:rFonts w:ascii="Rambla" w:hAnsi="Rambla"/>
                <w:sz w:val="20"/>
                <w:szCs w:val="20"/>
              </w:rPr>
              <w:t>4-6: Stress +5</w:t>
            </w:r>
          </w:p>
        </w:tc>
        <w:tc>
          <w:tcPr>
            <w:tcW w:w="3600" w:type="dxa"/>
          </w:tcPr>
          <w:p w:rsidR="0097615D" w:rsidRDefault="007237A4" w:rsidP="009823D7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  <w:r>
              <w:rPr>
                <w:rFonts w:ascii="Rambla" w:hAnsi="Rambla"/>
                <w:sz w:val="40"/>
                <w:szCs w:val="40"/>
              </w:rPr>
              <w:t>Annoying Coworker</w:t>
            </w:r>
            <w:bookmarkStart w:id="0" w:name="_GoBack"/>
            <w:bookmarkEnd w:id="0"/>
          </w:p>
          <w:p w:rsidR="0097615D" w:rsidRPr="0097615D" w:rsidRDefault="00C02619" w:rsidP="0097615D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“</w:t>
            </w:r>
            <w:r w:rsidR="007237A4">
              <w:rPr>
                <w:rFonts w:ascii="Rambla" w:hAnsi="Rambla"/>
                <w:i/>
                <w:sz w:val="20"/>
                <w:szCs w:val="20"/>
              </w:rPr>
              <w:t>Look at these pictures</w:t>
            </w:r>
            <w:r>
              <w:rPr>
                <w:rFonts w:ascii="Rambla" w:hAnsi="Rambla"/>
                <w:i/>
                <w:sz w:val="20"/>
                <w:szCs w:val="20"/>
              </w:rPr>
              <w:t xml:space="preserve"> of my kids!  The boss is so awesome!”</w:t>
            </w:r>
          </w:p>
          <w:p w:rsidR="000919BA" w:rsidRDefault="00C02619" w:rsidP="0097615D">
            <w:r>
              <w:rPr>
                <w:rFonts w:ascii="Rambla" w:hAnsi="Rambla"/>
                <w:sz w:val="24"/>
                <w:szCs w:val="24"/>
              </w:rPr>
              <w:t>If you’re on a space before noon, then it’s going to be a long day.  Stress +10.  If it is the afternoon, then at least you’re almost done.  Stress +5.</w:t>
            </w:r>
          </w:p>
        </w:tc>
      </w:tr>
    </w:tbl>
    <w:p w:rsidR="00ED1786" w:rsidRDefault="00ED1786"/>
    <w:p w:rsidR="00B04235" w:rsidRDefault="00B04235" w:rsidP="00B042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B04235" w:rsidTr="00276905">
        <w:trPr>
          <w:trHeight w:val="4320"/>
        </w:trPr>
        <w:tc>
          <w:tcPr>
            <w:tcW w:w="3600" w:type="dxa"/>
          </w:tcPr>
          <w:p w:rsidR="003C27F9" w:rsidRDefault="003C27F9" w:rsidP="00035914">
            <w:pPr>
              <w:spacing w:before="120" w:line="276" w:lineRule="auto"/>
              <w:jc w:val="center"/>
              <w:rPr>
                <w:rFonts w:ascii="Rambla" w:hAnsi="Rambla"/>
                <w:sz w:val="36"/>
                <w:szCs w:val="36"/>
              </w:rPr>
            </w:pPr>
            <w:r w:rsidRPr="00CC3A27">
              <w:rPr>
                <w:rFonts w:ascii="Rambla" w:hAnsi="Rambla"/>
                <w:sz w:val="36"/>
                <w:szCs w:val="36"/>
              </w:rPr>
              <w:t>Disgruntled Customer Call</w:t>
            </w:r>
          </w:p>
          <w:p w:rsidR="00035914" w:rsidRDefault="00035914" w:rsidP="003C27F9">
            <w:pPr>
              <w:spacing w:before="120" w:line="276" w:lineRule="auto"/>
              <w:rPr>
                <w:rFonts w:ascii="Rambla" w:hAnsi="Rambla"/>
                <w:sz w:val="36"/>
                <w:szCs w:val="36"/>
              </w:rPr>
            </w:pPr>
          </w:p>
          <w:p w:rsidR="00035914" w:rsidRDefault="00035914" w:rsidP="003C27F9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543997" w:rsidRPr="007237A4" w:rsidRDefault="003C27F9" w:rsidP="00543997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“No, this is Patrick!”</w:t>
            </w:r>
          </w:p>
          <w:p w:rsidR="003C27F9" w:rsidRPr="003C27F9" w:rsidRDefault="003C27F9" w:rsidP="003C27F9">
            <w:pPr>
              <w:jc w:val="center"/>
              <w:rPr>
                <w:rFonts w:ascii="Rambla" w:hAnsi="Rambla"/>
                <w:sz w:val="24"/>
                <w:szCs w:val="24"/>
              </w:rPr>
            </w:pPr>
            <w:r w:rsidRPr="003C27F9">
              <w:rPr>
                <w:rFonts w:ascii="Rambla" w:hAnsi="Rambla"/>
                <w:sz w:val="24"/>
                <w:szCs w:val="24"/>
              </w:rPr>
              <w:t>Roll the die to see how long the call lasts.</w:t>
            </w:r>
          </w:p>
          <w:p w:rsidR="003C27F9" w:rsidRPr="003C27F9" w:rsidRDefault="003C27F9" w:rsidP="003C27F9">
            <w:pPr>
              <w:jc w:val="center"/>
              <w:rPr>
                <w:rFonts w:ascii="Rambla" w:hAnsi="Rambla"/>
                <w:sz w:val="24"/>
                <w:szCs w:val="24"/>
              </w:rPr>
            </w:pPr>
            <w:r w:rsidRPr="003C27F9">
              <w:rPr>
                <w:rFonts w:ascii="Rambla" w:hAnsi="Rambla"/>
                <w:sz w:val="24"/>
                <w:szCs w:val="24"/>
              </w:rPr>
              <w:t>1-2:  Stress doesn’t change</w:t>
            </w:r>
          </w:p>
          <w:p w:rsidR="003C27F9" w:rsidRPr="00035914" w:rsidRDefault="003C27F9" w:rsidP="003C27F9">
            <w:pPr>
              <w:jc w:val="center"/>
              <w:rPr>
                <w:rFonts w:ascii="Rambla" w:hAnsi="Rambla"/>
              </w:rPr>
            </w:pPr>
            <w:r w:rsidRPr="00035914">
              <w:rPr>
                <w:rFonts w:ascii="Rambla" w:hAnsi="Rambla"/>
              </w:rPr>
              <w:t>3-4: Stress + 5</w:t>
            </w:r>
          </w:p>
          <w:p w:rsidR="003C27F9" w:rsidRPr="00035914" w:rsidRDefault="003C27F9" w:rsidP="00035914">
            <w:pPr>
              <w:jc w:val="center"/>
              <w:rPr>
                <w:rFonts w:ascii="Rambla" w:hAnsi="Rambla"/>
              </w:rPr>
            </w:pPr>
            <w:r w:rsidRPr="00035914">
              <w:rPr>
                <w:rFonts w:ascii="Rambla" w:hAnsi="Rambla"/>
              </w:rPr>
              <w:t>5-6: Stress + 10</w:t>
            </w:r>
          </w:p>
        </w:tc>
        <w:tc>
          <w:tcPr>
            <w:tcW w:w="3600" w:type="dxa"/>
          </w:tcPr>
          <w:p w:rsidR="00B04235" w:rsidRDefault="00543997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  <w:r>
              <w:rPr>
                <w:rFonts w:ascii="Rambla" w:hAnsi="Rambla"/>
                <w:sz w:val="40"/>
                <w:szCs w:val="40"/>
              </w:rPr>
              <w:t>Summoned by Corporate</w:t>
            </w:r>
          </w:p>
          <w:p w:rsidR="00035914" w:rsidRDefault="00035914" w:rsidP="00035914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035914" w:rsidRDefault="00035914" w:rsidP="00035914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543997" w:rsidRPr="00543997" w:rsidRDefault="00543997" w:rsidP="00035914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“You went over my helmet!?”</w:t>
            </w:r>
          </w:p>
          <w:p w:rsidR="00B04235" w:rsidRPr="00A43026" w:rsidRDefault="00543997" w:rsidP="00035914">
            <w:pPr>
              <w:jc w:val="center"/>
              <w:rPr>
                <w:rFonts w:ascii="Rambla" w:hAnsi="Rambla"/>
                <w:sz w:val="24"/>
                <w:szCs w:val="24"/>
              </w:rPr>
            </w:pPr>
            <w:r>
              <w:rPr>
                <w:rFonts w:ascii="Rambla" w:hAnsi="Rambla"/>
                <w:sz w:val="24"/>
                <w:szCs w:val="24"/>
              </w:rPr>
              <w:t>Worse news if you’re the boss.</w:t>
            </w:r>
          </w:p>
          <w:p w:rsidR="00B04235" w:rsidRDefault="00543997" w:rsidP="00543997">
            <w:pPr>
              <w:jc w:val="center"/>
              <w:rPr>
                <w:rFonts w:ascii="Rambla" w:hAnsi="Rambla"/>
                <w:sz w:val="24"/>
                <w:szCs w:val="24"/>
              </w:rPr>
            </w:pPr>
            <w:r>
              <w:rPr>
                <w:rFonts w:ascii="Rambla" w:hAnsi="Rambla"/>
                <w:sz w:val="24"/>
                <w:szCs w:val="24"/>
              </w:rPr>
              <w:t>If employee: Stress + 5</w:t>
            </w:r>
          </w:p>
          <w:p w:rsidR="00543997" w:rsidRDefault="00543997" w:rsidP="00543997">
            <w:pPr>
              <w:jc w:val="center"/>
            </w:pPr>
            <w:r>
              <w:rPr>
                <w:rFonts w:ascii="Rambla" w:hAnsi="Rambla"/>
                <w:sz w:val="24"/>
                <w:szCs w:val="24"/>
              </w:rPr>
              <w:t>If boss: Stress + 10</w:t>
            </w:r>
          </w:p>
        </w:tc>
        <w:tc>
          <w:tcPr>
            <w:tcW w:w="3600" w:type="dxa"/>
          </w:tcPr>
          <w:p w:rsidR="00B04235" w:rsidRDefault="00543997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  <w:r>
              <w:rPr>
                <w:rFonts w:ascii="Rambla" w:hAnsi="Rambla"/>
                <w:sz w:val="40"/>
                <w:szCs w:val="40"/>
              </w:rPr>
              <w:t>Overtime</w:t>
            </w:r>
          </w:p>
          <w:p w:rsidR="00543997" w:rsidRDefault="00543997" w:rsidP="00543997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035914" w:rsidRDefault="00035914" w:rsidP="00543997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035914" w:rsidRDefault="00035914" w:rsidP="00543997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B04235" w:rsidRPr="00035914" w:rsidRDefault="00543997" w:rsidP="00035914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 xml:space="preserve">“Yeah I’m </w:t>
            </w:r>
            <w:proofErr w:type="spellStart"/>
            <w:r>
              <w:rPr>
                <w:rFonts w:ascii="Rambla" w:hAnsi="Rambla"/>
                <w:i/>
                <w:sz w:val="20"/>
                <w:szCs w:val="20"/>
              </w:rPr>
              <w:t>gonna</w:t>
            </w:r>
            <w:proofErr w:type="spellEnd"/>
            <w:r>
              <w:rPr>
                <w:rFonts w:ascii="Rambla" w:hAnsi="Rambla"/>
                <w:i/>
                <w:sz w:val="20"/>
                <w:szCs w:val="20"/>
              </w:rPr>
              <w:t xml:space="preserve"> need you to stay late.”</w:t>
            </w:r>
          </w:p>
          <w:p w:rsidR="00B04235" w:rsidRDefault="00543997" w:rsidP="00276905">
            <w:pPr>
              <w:jc w:val="center"/>
            </w:pPr>
            <w:r>
              <w:rPr>
                <w:rFonts w:ascii="Rambla" w:hAnsi="Rambla"/>
                <w:sz w:val="24"/>
                <w:szCs w:val="24"/>
              </w:rPr>
              <w:t>The next two times you land on a night space, draw a day event card instead. Keep this card in front of you as a reminder.</w:t>
            </w:r>
            <w:r w:rsidR="00C40EBF">
              <w:rPr>
                <w:rFonts w:ascii="Rambla" w:hAnsi="Rambla"/>
                <w:sz w:val="24"/>
                <w:szCs w:val="24"/>
              </w:rPr>
              <w:t xml:space="preserve"> Stress + 5</w:t>
            </w:r>
          </w:p>
        </w:tc>
      </w:tr>
      <w:tr w:rsidR="00B04235" w:rsidTr="00276905">
        <w:trPr>
          <w:trHeight w:val="4320"/>
        </w:trPr>
        <w:tc>
          <w:tcPr>
            <w:tcW w:w="3600" w:type="dxa"/>
          </w:tcPr>
          <w:p w:rsidR="00B04235" w:rsidRDefault="00543997" w:rsidP="00035914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  <w:r>
              <w:rPr>
                <w:rFonts w:ascii="Rambla" w:hAnsi="Rambla"/>
                <w:sz w:val="40"/>
                <w:szCs w:val="40"/>
              </w:rPr>
              <w:t>Group Project</w:t>
            </w:r>
          </w:p>
          <w:p w:rsidR="00035914" w:rsidRDefault="00035914" w:rsidP="00035914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0151BF" w:rsidRDefault="000151BF" w:rsidP="000151BF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0151BF" w:rsidRPr="0097615D" w:rsidRDefault="00543997" w:rsidP="000151BF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“Hooray for synergy!”</w:t>
            </w:r>
            <w:r w:rsidR="00B04235">
              <w:rPr>
                <w:rFonts w:ascii="Rambla" w:hAnsi="Rambla"/>
                <w:i/>
                <w:sz w:val="20"/>
                <w:szCs w:val="20"/>
              </w:rPr>
              <w:br/>
            </w:r>
          </w:p>
          <w:p w:rsidR="00B04235" w:rsidRPr="00543997" w:rsidRDefault="00543997" w:rsidP="00543997">
            <w:pPr>
              <w:jc w:val="center"/>
            </w:pPr>
            <w:r>
              <w:rPr>
                <w:rFonts w:ascii="Rambla" w:hAnsi="Rambla"/>
                <w:sz w:val="24"/>
                <w:szCs w:val="24"/>
              </w:rPr>
              <w:t xml:space="preserve">Applies to all employees </w:t>
            </w:r>
            <w:r>
              <w:rPr>
                <w:rFonts w:ascii="Rambla" w:hAnsi="Rambla"/>
                <w:b/>
                <w:sz w:val="24"/>
                <w:szCs w:val="24"/>
              </w:rPr>
              <w:t xml:space="preserve">at </w:t>
            </w:r>
            <w:proofErr w:type="gramStart"/>
            <w:r>
              <w:rPr>
                <w:rFonts w:ascii="Rambla" w:hAnsi="Rambla"/>
                <w:b/>
                <w:sz w:val="24"/>
                <w:szCs w:val="24"/>
              </w:rPr>
              <w:t>work</w:t>
            </w:r>
            <w:r>
              <w:rPr>
                <w:rFonts w:ascii="Rambla" w:hAnsi="Rambla"/>
                <w:sz w:val="24"/>
                <w:szCs w:val="24"/>
              </w:rPr>
              <w:t xml:space="preserve"> .</w:t>
            </w:r>
            <w:proofErr w:type="gramEnd"/>
            <w:r>
              <w:rPr>
                <w:rFonts w:ascii="Rambla" w:hAnsi="Rambla"/>
                <w:sz w:val="24"/>
                <w:szCs w:val="24"/>
              </w:rPr>
              <w:t xml:space="preserve"> Move forward two spaces and Stress + 5.</w:t>
            </w:r>
          </w:p>
        </w:tc>
        <w:tc>
          <w:tcPr>
            <w:tcW w:w="3600" w:type="dxa"/>
          </w:tcPr>
          <w:p w:rsidR="00B04235" w:rsidRDefault="00543997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  <w:r>
              <w:rPr>
                <w:rFonts w:ascii="Rambla" w:hAnsi="Rambla"/>
                <w:sz w:val="40"/>
                <w:szCs w:val="40"/>
              </w:rPr>
              <w:t>Solo Project</w:t>
            </w:r>
          </w:p>
          <w:p w:rsidR="000151BF" w:rsidRDefault="000151BF" w:rsidP="000151BF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035914" w:rsidRDefault="00035914" w:rsidP="000151BF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B04235" w:rsidRPr="0097615D" w:rsidRDefault="00543997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“I’m Han. Han Solo.”</w:t>
            </w:r>
            <w:r w:rsidR="00B04235">
              <w:rPr>
                <w:rFonts w:ascii="Rambla" w:hAnsi="Rambla"/>
                <w:i/>
                <w:sz w:val="20"/>
                <w:szCs w:val="20"/>
              </w:rPr>
              <w:br/>
            </w:r>
          </w:p>
          <w:p w:rsidR="00B04235" w:rsidRDefault="00543997" w:rsidP="00543997">
            <w:pPr>
              <w:jc w:val="center"/>
            </w:pPr>
            <w:r>
              <w:rPr>
                <w:rFonts w:ascii="Rambla" w:hAnsi="Rambla"/>
                <w:sz w:val="24"/>
                <w:szCs w:val="24"/>
              </w:rPr>
              <w:t>You move forward two spaces and Stress + 5.</w:t>
            </w:r>
          </w:p>
        </w:tc>
        <w:tc>
          <w:tcPr>
            <w:tcW w:w="3600" w:type="dxa"/>
          </w:tcPr>
          <w:p w:rsidR="00B04235" w:rsidRPr="00035914" w:rsidRDefault="00543997" w:rsidP="00035914">
            <w:pPr>
              <w:spacing w:before="120" w:line="276" w:lineRule="auto"/>
              <w:jc w:val="center"/>
              <w:rPr>
                <w:rFonts w:ascii="Rambla" w:hAnsi="Rambla"/>
                <w:sz w:val="36"/>
                <w:szCs w:val="36"/>
              </w:rPr>
            </w:pPr>
            <w:r w:rsidRPr="000151BF">
              <w:rPr>
                <w:rFonts w:ascii="Rambla" w:hAnsi="Rambla"/>
                <w:sz w:val="36"/>
                <w:szCs w:val="36"/>
              </w:rPr>
              <w:t>Stuck in the Elevator</w:t>
            </w:r>
          </w:p>
          <w:p w:rsidR="000151BF" w:rsidRDefault="000151BF" w:rsidP="000151BF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035914" w:rsidRDefault="00035914" w:rsidP="000151BF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B04235" w:rsidRPr="000151BF" w:rsidRDefault="000151BF" w:rsidP="000151BF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I hope you like elevator music versions of bad pop songs.</w:t>
            </w:r>
            <w:r w:rsidR="00B04235">
              <w:rPr>
                <w:rFonts w:ascii="Rambla" w:hAnsi="Rambla"/>
                <w:i/>
                <w:sz w:val="20"/>
                <w:szCs w:val="20"/>
              </w:rPr>
              <w:br/>
            </w:r>
            <w:r>
              <w:rPr>
                <w:rFonts w:ascii="Rambla" w:hAnsi="Rambla"/>
                <w:sz w:val="24"/>
                <w:szCs w:val="24"/>
              </w:rPr>
              <w:t>Roll the die. Move forward 2 x the dice roll.</w:t>
            </w:r>
          </w:p>
          <w:p w:rsidR="000151BF" w:rsidRPr="006E44EE" w:rsidRDefault="000151BF" w:rsidP="000151BF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sz w:val="24"/>
                <w:szCs w:val="24"/>
              </w:rPr>
              <w:t>Stress + (die roll * 5)</w:t>
            </w:r>
          </w:p>
        </w:tc>
      </w:tr>
      <w:tr w:rsidR="00B04235" w:rsidTr="00276905">
        <w:trPr>
          <w:trHeight w:val="4320"/>
        </w:trPr>
        <w:tc>
          <w:tcPr>
            <w:tcW w:w="3600" w:type="dxa"/>
          </w:tcPr>
          <w:p w:rsidR="00B04235" w:rsidRDefault="000151BF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  <w:r>
              <w:rPr>
                <w:rFonts w:ascii="Rambla" w:hAnsi="Rambla"/>
                <w:sz w:val="40"/>
                <w:szCs w:val="40"/>
              </w:rPr>
              <w:lastRenderedPageBreak/>
              <w:t>IRS Audit</w:t>
            </w:r>
          </w:p>
          <w:p w:rsidR="00B04235" w:rsidRDefault="00B04235" w:rsidP="00035914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035914" w:rsidRDefault="00035914" w:rsidP="00035914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035914" w:rsidRDefault="00035914" w:rsidP="00035914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B04235" w:rsidRPr="0097615D" w:rsidRDefault="000151BF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“In hindsight, maybe it wasn’t a great idea to pay all the employees in cash.”</w:t>
            </w:r>
            <w:r w:rsidR="00B04235">
              <w:rPr>
                <w:rFonts w:ascii="Rambla" w:hAnsi="Rambla"/>
                <w:i/>
                <w:sz w:val="20"/>
                <w:szCs w:val="20"/>
              </w:rPr>
              <w:br/>
            </w:r>
          </w:p>
          <w:p w:rsidR="00B04235" w:rsidRDefault="000151BF" w:rsidP="000151BF">
            <w:pPr>
              <w:jc w:val="center"/>
            </w:pPr>
            <w:r>
              <w:rPr>
                <w:rFonts w:ascii="Rambla" w:hAnsi="Rambla"/>
                <w:sz w:val="24"/>
                <w:szCs w:val="24"/>
              </w:rPr>
              <w:t>Your stress increases by 10.</w:t>
            </w:r>
          </w:p>
        </w:tc>
        <w:tc>
          <w:tcPr>
            <w:tcW w:w="3600" w:type="dxa"/>
          </w:tcPr>
          <w:p w:rsidR="00035914" w:rsidRDefault="000151BF" w:rsidP="00035914">
            <w:pPr>
              <w:spacing w:before="120" w:line="276" w:lineRule="auto"/>
              <w:jc w:val="center"/>
              <w:rPr>
                <w:rFonts w:ascii="Rambla" w:hAnsi="Rambla"/>
                <w:sz w:val="32"/>
                <w:szCs w:val="32"/>
              </w:rPr>
            </w:pPr>
            <w:r>
              <w:rPr>
                <w:rFonts w:ascii="Rambla" w:hAnsi="Rambla"/>
                <w:sz w:val="32"/>
                <w:szCs w:val="32"/>
              </w:rPr>
              <w:t xml:space="preserve">Stick Someone’s Stapler in </w:t>
            </w:r>
            <w:proofErr w:type="spellStart"/>
            <w:r>
              <w:rPr>
                <w:rFonts w:ascii="Rambla" w:hAnsi="Rambla"/>
                <w:sz w:val="32"/>
                <w:szCs w:val="32"/>
              </w:rPr>
              <w:t>Jell-o</w:t>
            </w:r>
            <w:proofErr w:type="spellEnd"/>
          </w:p>
          <w:p w:rsidR="00035914" w:rsidRPr="00035914" w:rsidRDefault="00035914" w:rsidP="00035914">
            <w:pPr>
              <w:spacing w:before="120" w:line="276" w:lineRule="auto"/>
              <w:jc w:val="center"/>
              <w:rPr>
                <w:rFonts w:ascii="Rambla" w:hAnsi="Rambla"/>
                <w:sz w:val="32"/>
                <w:szCs w:val="32"/>
              </w:rPr>
            </w:pPr>
          </w:p>
          <w:p w:rsidR="00035914" w:rsidRDefault="00035914" w:rsidP="00035914">
            <w:pPr>
              <w:spacing w:before="120" w:line="276" w:lineRule="auto"/>
              <w:rPr>
                <w:rFonts w:ascii="Rambla" w:hAnsi="Rambla"/>
                <w:i/>
                <w:sz w:val="20"/>
                <w:szCs w:val="20"/>
              </w:rPr>
            </w:pPr>
          </w:p>
          <w:p w:rsidR="00B04235" w:rsidRPr="007237A4" w:rsidRDefault="000151BF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“MICHAEL!!!”</w:t>
            </w:r>
          </w:p>
          <w:p w:rsidR="000151BF" w:rsidRPr="000151BF" w:rsidRDefault="000151BF" w:rsidP="000151BF">
            <w:pPr>
              <w:jc w:val="center"/>
              <w:rPr>
                <w:rFonts w:ascii="Rambla" w:hAnsi="Rambla"/>
                <w:sz w:val="24"/>
                <w:szCs w:val="24"/>
              </w:rPr>
            </w:pPr>
            <w:r w:rsidRPr="000151BF">
              <w:rPr>
                <w:rFonts w:ascii="Rambla" w:hAnsi="Rambla"/>
                <w:sz w:val="24"/>
                <w:szCs w:val="24"/>
              </w:rPr>
              <w:t xml:space="preserve">All other players roll a die. Whoever rolls the highest score </w:t>
            </w:r>
            <w:r w:rsidR="00035914">
              <w:rPr>
                <w:rFonts w:ascii="Rambla" w:hAnsi="Rambla"/>
                <w:sz w:val="24"/>
                <w:szCs w:val="24"/>
              </w:rPr>
              <w:t>is the victim</w:t>
            </w:r>
            <w:r w:rsidRPr="000151BF">
              <w:rPr>
                <w:rFonts w:ascii="Rambla" w:hAnsi="Rambla"/>
                <w:sz w:val="24"/>
                <w:szCs w:val="24"/>
              </w:rPr>
              <w:t xml:space="preserve"> (ties are solved by another die roll).</w:t>
            </w:r>
          </w:p>
          <w:p w:rsidR="000151BF" w:rsidRDefault="000151BF" w:rsidP="000151BF">
            <w:pPr>
              <w:jc w:val="center"/>
              <w:rPr>
                <w:rFonts w:ascii="Rambla" w:hAnsi="Rambla"/>
                <w:sz w:val="20"/>
                <w:szCs w:val="20"/>
              </w:rPr>
            </w:pPr>
            <w:r>
              <w:rPr>
                <w:rFonts w:ascii="Rambla" w:hAnsi="Rambla"/>
                <w:sz w:val="20"/>
                <w:szCs w:val="20"/>
              </w:rPr>
              <w:t>Your stress: - 5</w:t>
            </w:r>
          </w:p>
          <w:p w:rsidR="000151BF" w:rsidRPr="000151BF" w:rsidRDefault="000151BF" w:rsidP="000151BF">
            <w:pPr>
              <w:jc w:val="center"/>
              <w:rPr>
                <w:rFonts w:ascii="Rambla" w:hAnsi="Rambla"/>
                <w:sz w:val="20"/>
                <w:szCs w:val="20"/>
              </w:rPr>
            </w:pPr>
            <w:r>
              <w:rPr>
                <w:rFonts w:ascii="Rambla" w:hAnsi="Rambla"/>
                <w:sz w:val="20"/>
                <w:szCs w:val="20"/>
              </w:rPr>
              <w:t>Victim’s stress: - 10</w:t>
            </w:r>
          </w:p>
        </w:tc>
        <w:tc>
          <w:tcPr>
            <w:tcW w:w="3600" w:type="dxa"/>
          </w:tcPr>
          <w:p w:rsidR="00035914" w:rsidRDefault="000151BF" w:rsidP="00035914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  <w:r>
              <w:rPr>
                <w:rFonts w:ascii="Rambla" w:hAnsi="Rambla"/>
                <w:sz w:val="40"/>
                <w:szCs w:val="40"/>
              </w:rPr>
              <w:t>Caught Watching Netflix</w:t>
            </w:r>
          </w:p>
          <w:p w:rsidR="00B04235" w:rsidRDefault="00B04235" w:rsidP="00035914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035914" w:rsidRDefault="00035914" w:rsidP="00035914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B04235" w:rsidRPr="0097615D" w:rsidRDefault="00B04235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“</w:t>
            </w:r>
            <w:r w:rsidR="000151BF">
              <w:rPr>
                <w:rFonts w:ascii="Rambla" w:hAnsi="Rambla"/>
                <w:i/>
                <w:sz w:val="20"/>
                <w:szCs w:val="20"/>
              </w:rPr>
              <w:t>Just. One. More. Episode.”</w:t>
            </w:r>
          </w:p>
          <w:p w:rsidR="000151BF" w:rsidRDefault="000151BF" w:rsidP="000151BF">
            <w:pPr>
              <w:jc w:val="center"/>
              <w:rPr>
                <w:rFonts w:ascii="Rambla" w:hAnsi="Rambla"/>
                <w:sz w:val="24"/>
                <w:szCs w:val="24"/>
              </w:rPr>
            </w:pPr>
            <w:r>
              <w:rPr>
                <w:rFonts w:ascii="Rambla" w:hAnsi="Rambla"/>
                <w:sz w:val="24"/>
                <w:szCs w:val="24"/>
              </w:rPr>
              <w:t xml:space="preserve">If you’re an employee, move back 3 spaces, stress – 5. </w:t>
            </w:r>
          </w:p>
          <w:p w:rsidR="00B04235" w:rsidRDefault="000151BF" w:rsidP="000151BF">
            <w:pPr>
              <w:jc w:val="center"/>
            </w:pPr>
            <w:r>
              <w:rPr>
                <w:rFonts w:ascii="Rambla" w:hAnsi="Rambla"/>
                <w:sz w:val="24"/>
                <w:szCs w:val="24"/>
              </w:rPr>
              <w:t>If you’re the boss, move forward two spaces.</w:t>
            </w:r>
          </w:p>
        </w:tc>
      </w:tr>
    </w:tbl>
    <w:p w:rsidR="00B04235" w:rsidRDefault="00B042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CC3A27" w:rsidTr="00276905">
        <w:trPr>
          <w:trHeight w:val="4320"/>
        </w:trPr>
        <w:tc>
          <w:tcPr>
            <w:tcW w:w="3600" w:type="dxa"/>
          </w:tcPr>
          <w:p w:rsidR="00CC3A27" w:rsidRPr="00CC3A27" w:rsidRDefault="00CC3A27" w:rsidP="00276905">
            <w:pPr>
              <w:spacing w:before="120" w:line="276" w:lineRule="auto"/>
              <w:jc w:val="center"/>
              <w:rPr>
                <w:rFonts w:ascii="Rambla" w:hAnsi="Rambla"/>
                <w:sz w:val="36"/>
                <w:szCs w:val="36"/>
              </w:rPr>
            </w:pPr>
            <w:r w:rsidRPr="00CC3A27">
              <w:rPr>
                <w:rFonts w:ascii="Rambla" w:hAnsi="Rambla"/>
                <w:sz w:val="36"/>
                <w:szCs w:val="36"/>
              </w:rPr>
              <w:t>Raccoon Caught in the Copier</w:t>
            </w:r>
          </w:p>
          <w:p w:rsidR="00CC3A27" w:rsidRDefault="00CC3A27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CC3A27" w:rsidRDefault="00CC3A27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DA7EE7" w:rsidRDefault="00DA7EE7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CC3A27" w:rsidRDefault="00CC3A27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“That’s how you get ANTS.”</w:t>
            </w:r>
          </w:p>
          <w:p w:rsidR="00CC3A27" w:rsidRPr="007237A4" w:rsidRDefault="00CC3A27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</w:p>
          <w:p w:rsidR="00CC3A27" w:rsidRPr="003C27F9" w:rsidRDefault="00CC3A27" w:rsidP="00276905">
            <w:pPr>
              <w:jc w:val="center"/>
              <w:rPr>
                <w:rFonts w:ascii="Rambla" w:hAnsi="Rambla"/>
                <w:sz w:val="24"/>
                <w:szCs w:val="24"/>
              </w:rPr>
            </w:pPr>
            <w:r>
              <w:rPr>
                <w:rFonts w:ascii="Rambla" w:hAnsi="Rambla"/>
                <w:sz w:val="24"/>
                <w:szCs w:val="24"/>
              </w:rPr>
              <w:t>Everybody gets + 10 stress.</w:t>
            </w:r>
          </w:p>
          <w:p w:rsidR="00CC3A27" w:rsidRPr="0097615D" w:rsidRDefault="00CC3A27" w:rsidP="00276905">
            <w:pPr>
              <w:spacing w:before="120"/>
              <w:jc w:val="center"/>
              <w:rPr>
                <w:rFonts w:ascii="Rambla" w:hAnsi="Rambla"/>
                <w:sz w:val="24"/>
                <w:szCs w:val="24"/>
              </w:rPr>
            </w:pPr>
          </w:p>
        </w:tc>
        <w:tc>
          <w:tcPr>
            <w:tcW w:w="3600" w:type="dxa"/>
          </w:tcPr>
          <w:p w:rsidR="00CC3A27" w:rsidRDefault="00EF7A66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  <w:r>
              <w:rPr>
                <w:rFonts w:ascii="Rambla" w:hAnsi="Rambla"/>
                <w:sz w:val="40"/>
                <w:szCs w:val="40"/>
              </w:rPr>
              <w:t>Earnings Report</w:t>
            </w:r>
          </w:p>
          <w:p w:rsidR="00CC3A27" w:rsidRDefault="00CC3A27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CC3A27" w:rsidRDefault="00CC3A27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DA7EE7" w:rsidRDefault="00DA7EE7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CC3A27" w:rsidRPr="00543997" w:rsidRDefault="00CC3A27" w:rsidP="00DA7EE7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“</w:t>
            </w:r>
            <w:r w:rsidR="00EF7A66">
              <w:rPr>
                <w:rFonts w:ascii="Rambla" w:hAnsi="Rambla"/>
                <w:i/>
                <w:sz w:val="20"/>
                <w:szCs w:val="20"/>
              </w:rPr>
              <w:t xml:space="preserve">You forgot to put on the cover sheet. I’m </w:t>
            </w:r>
            <w:proofErr w:type="spellStart"/>
            <w:r w:rsidR="00EF7A66">
              <w:rPr>
                <w:rFonts w:ascii="Rambla" w:hAnsi="Rambla"/>
                <w:i/>
                <w:sz w:val="20"/>
                <w:szCs w:val="20"/>
              </w:rPr>
              <w:t>gonna</w:t>
            </w:r>
            <w:proofErr w:type="spellEnd"/>
            <w:r w:rsidR="00EF7A66">
              <w:rPr>
                <w:rFonts w:ascii="Rambla" w:hAnsi="Rambla"/>
                <w:i/>
                <w:sz w:val="20"/>
                <w:szCs w:val="20"/>
              </w:rPr>
              <w:t xml:space="preserve"> need you to do that from now on.”</w:t>
            </w:r>
          </w:p>
          <w:p w:rsidR="00CC3A27" w:rsidRDefault="00CC3A27" w:rsidP="00276905">
            <w:pPr>
              <w:jc w:val="center"/>
              <w:rPr>
                <w:rFonts w:ascii="Rambla" w:hAnsi="Rambla"/>
                <w:sz w:val="24"/>
                <w:szCs w:val="24"/>
              </w:rPr>
            </w:pPr>
          </w:p>
          <w:p w:rsidR="00EF7A66" w:rsidRDefault="00EF7A66" w:rsidP="00276905">
            <w:pPr>
              <w:jc w:val="center"/>
            </w:pPr>
            <w:r>
              <w:rPr>
                <w:rFonts w:ascii="Rambla" w:hAnsi="Rambla"/>
                <w:sz w:val="24"/>
                <w:szCs w:val="24"/>
              </w:rPr>
              <w:t>Stress + 5</w:t>
            </w:r>
          </w:p>
        </w:tc>
        <w:tc>
          <w:tcPr>
            <w:tcW w:w="3600" w:type="dxa"/>
          </w:tcPr>
          <w:p w:rsidR="00C40EBF" w:rsidRDefault="00EF7A66" w:rsidP="00C40EBF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  <w:r>
              <w:rPr>
                <w:rFonts w:ascii="Rambla" w:hAnsi="Rambla"/>
                <w:sz w:val="40"/>
                <w:szCs w:val="40"/>
              </w:rPr>
              <w:t>Diagnosed with OCD</w:t>
            </w:r>
          </w:p>
          <w:p w:rsidR="00CC3A27" w:rsidRDefault="00CC3A27" w:rsidP="00EF7A66">
            <w:pPr>
              <w:spacing w:before="120" w:line="276" w:lineRule="auto"/>
              <w:jc w:val="right"/>
              <w:rPr>
                <w:rFonts w:ascii="Rambla" w:hAnsi="Rambla"/>
                <w:sz w:val="40"/>
                <w:szCs w:val="40"/>
              </w:rPr>
            </w:pPr>
          </w:p>
          <w:p w:rsidR="00EF7A66" w:rsidRDefault="00EF7A66" w:rsidP="00276905">
            <w:pPr>
              <w:jc w:val="center"/>
              <w:rPr>
                <w:rFonts w:ascii="Rambla" w:hAnsi="Rambla"/>
                <w:sz w:val="24"/>
                <w:szCs w:val="24"/>
              </w:rPr>
            </w:pPr>
            <w:r>
              <w:rPr>
                <w:rFonts w:ascii="Rambla" w:hAnsi="Rambla"/>
                <w:sz w:val="24"/>
                <w:szCs w:val="24"/>
              </w:rPr>
              <w:t xml:space="preserve">                                       Stress </w:t>
            </w:r>
          </w:p>
          <w:p w:rsidR="00CC3A27" w:rsidRDefault="00EF7A66" w:rsidP="00EF7A66">
            <w:pPr>
              <w:jc w:val="right"/>
            </w:pPr>
            <w:r>
              <w:rPr>
                <w:rFonts w:ascii="Rambla" w:hAnsi="Rambla"/>
                <w:sz w:val="24"/>
                <w:szCs w:val="24"/>
              </w:rPr>
              <w:t>+ 4</w:t>
            </w:r>
          </w:p>
        </w:tc>
      </w:tr>
      <w:tr w:rsidR="00CC3A27" w:rsidTr="00276905">
        <w:trPr>
          <w:trHeight w:val="4320"/>
        </w:trPr>
        <w:tc>
          <w:tcPr>
            <w:tcW w:w="3600" w:type="dxa"/>
          </w:tcPr>
          <w:p w:rsidR="00C40EBF" w:rsidRDefault="00EF7A66" w:rsidP="00C40EBF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  <w:r>
              <w:rPr>
                <w:rFonts w:ascii="Rambla" w:hAnsi="Rambla"/>
                <w:sz w:val="40"/>
                <w:szCs w:val="40"/>
              </w:rPr>
              <w:lastRenderedPageBreak/>
              <w:t>Casual Friday</w:t>
            </w:r>
          </w:p>
          <w:p w:rsidR="00CC3A27" w:rsidRDefault="00CC3A27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CC3A27" w:rsidRDefault="00CC3A27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EF7A66" w:rsidRDefault="00EF7A66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CC3A27" w:rsidRPr="0097615D" w:rsidRDefault="00EF7A66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Wacky Tie Day.</w:t>
            </w:r>
            <w:r w:rsidR="00CC3A27">
              <w:rPr>
                <w:rFonts w:ascii="Rambla" w:hAnsi="Rambla"/>
                <w:i/>
                <w:sz w:val="20"/>
                <w:szCs w:val="20"/>
              </w:rPr>
              <w:br/>
            </w:r>
          </w:p>
          <w:p w:rsidR="00CC3A27" w:rsidRPr="00543997" w:rsidRDefault="00EF7A66" w:rsidP="00276905">
            <w:pPr>
              <w:jc w:val="center"/>
            </w:pPr>
            <w:r>
              <w:rPr>
                <w:rFonts w:ascii="Rambla" w:hAnsi="Rambla"/>
                <w:sz w:val="24"/>
                <w:szCs w:val="24"/>
              </w:rPr>
              <w:t>Everybody votes on which player’s outfit is fanciest. They gain + 5 stress.</w:t>
            </w:r>
          </w:p>
        </w:tc>
        <w:tc>
          <w:tcPr>
            <w:tcW w:w="3600" w:type="dxa"/>
          </w:tcPr>
          <w:p w:rsidR="00C40EBF" w:rsidRDefault="006E65DE" w:rsidP="00C40EBF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  <w:r>
              <w:rPr>
                <w:rFonts w:ascii="Rambla" w:hAnsi="Rambla"/>
                <w:sz w:val="40"/>
                <w:szCs w:val="40"/>
              </w:rPr>
              <w:t>Bad Indigestion</w:t>
            </w:r>
          </w:p>
          <w:p w:rsidR="00CC3A27" w:rsidRDefault="00CC3A27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CC3A27" w:rsidRDefault="00CC3A27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6E65DE" w:rsidRDefault="006E65DE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CC3A27" w:rsidRPr="0097615D" w:rsidRDefault="00CC3A27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“</w:t>
            </w:r>
            <w:r w:rsidR="006E65DE">
              <w:rPr>
                <w:rFonts w:ascii="Rambla" w:hAnsi="Rambla"/>
                <w:i/>
                <w:sz w:val="20"/>
                <w:szCs w:val="20"/>
              </w:rPr>
              <w:t>Gas station sushi is never a good idea.”</w:t>
            </w:r>
            <w:r>
              <w:rPr>
                <w:rFonts w:ascii="Rambla" w:hAnsi="Rambla"/>
                <w:i/>
                <w:sz w:val="20"/>
                <w:szCs w:val="20"/>
              </w:rPr>
              <w:br/>
            </w:r>
          </w:p>
          <w:p w:rsidR="006E65DE" w:rsidRDefault="006E65DE" w:rsidP="00276905">
            <w:pPr>
              <w:jc w:val="center"/>
              <w:rPr>
                <w:rFonts w:ascii="Rambla" w:hAnsi="Rambla"/>
                <w:sz w:val="24"/>
                <w:szCs w:val="24"/>
              </w:rPr>
            </w:pPr>
            <w:r>
              <w:rPr>
                <w:rFonts w:ascii="Rambla" w:hAnsi="Rambla"/>
                <w:sz w:val="24"/>
                <w:szCs w:val="24"/>
              </w:rPr>
              <w:t xml:space="preserve">Move forward two spaces. </w:t>
            </w:r>
          </w:p>
          <w:p w:rsidR="00CC3A27" w:rsidRDefault="006E65DE" w:rsidP="00276905">
            <w:pPr>
              <w:jc w:val="center"/>
            </w:pPr>
            <w:r>
              <w:rPr>
                <w:rFonts w:ascii="Rambla" w:hAnsi="Rambla"/>
                <w:sz w:val="24"/>
                <w:szCs w:val="24"/>
              </w:rPr>
              <w:t>Stress + 5.</w:t>
            </w:r>
          </w:p>
        </w:tc>
        <w:tc>
          <w:tcPr>
            <w:tcW w:w="3600" w:type="dxa"/>
          </w:tcPr>
          <w:p w:rsidR="00C40EBF" w:rsidRPr="006E65DE" w:rsidRDefault="006E65DE" w:rsidP="00C40EBF">
            <w:pPr>
              <w:spacing w:before="120" w:line="276" w:lineRule="auto"/>
              <w:jc w:val="center"/>
              <w:rPr>
                <w:rFonts w:ascii="Rambla" w:hAnsi="Rambla"/>
                <w:sz w:val="38"/>
                <w:szCs w:val="38"/>
              </w:rPr>
            </w:pPr>
            <w:r w:rsidRPr="006E65DE">
              <w:rPr>
                <w:rFonts w:ascii="Rambla" w:hAnsi="Rambla"/>
                <w:sz w:val="38"/>
                <w:szCs w:val="38"/>
              </w:rPr>
              <w:t>Pick Kid Up from School</w:t>
            </w:r>
          </w:p>
          <w:p w:rsidR="00CC3A27" w:rsidRDefault="00CC3A27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CC3A27" w:rsidRDefault="00CC3A27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6E65DE" w:rsidRDefault="006E65DE" w:rsidP="006E65DE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“I told you not to punch little Suzy!”</w:t>
            </w:r>
          </w:p>
          <w:p w:rsidR="00CC3A27" w:rsidRDefault="00CC3A27" w:rsidP="006E65DE">
            <w:pPr>
              <w:spacing w:before="120" w:line="276" w:lineRule="auto"/>
              <w:jc w:val="center"/>
              <w:rPr>
                <w:rFonts w:ascii="Rambla" w:hAnsi="Rambla"/>
                <w:sz w:val="24"/>
                <w:szCs w:val="24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br/>
            </w:r>
            <w:r w:rsidR="006E65DE">
              <w:rPr>
                <w:rFonts w:ascii="Rambla" w:hAnsi="Rambla"/>
                <w:sz w:val="24"/>
                <w:szCs w:val="24"/>
              </w:rPr>
              <w:t>Move forward two spaces.</w:t>
            </w:r>
          </w:p>
          <w:p w:rsidR="006E65DE" w:rsidRPr="006E44EE" w:rsidRDefault="006E65DE" w:rsidP="006E65DE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sz w:val="24"/>
                <w:szCs w:val="24"/>
              </w:rPr>
              <w:t>Stress + 5.</w:t>
            </w:r>
          </w:p>
        </w:tc>
      </w:tr>
      <w:tr w:rsidR="00CC3A27" w:rsidTr="00276905">
        <w:trPr>
          <w:trHeight w:val="4320"/>
        </w:trPr>
        <w:tc>
          <w:tcPr>
            <w:tcW w:w="3600" w:type="dxa"/>
          </w:tcPr>
          <w:p w:rsidR="00C40EBF" w:rsidRDefault="006E65DE" w:rsidP="00C40EBF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  <w:r>
              <w:rPr>
                <w:rFonts w:ascii="Rambla" w:hAnsi="Rambla"/>
                <w:sz w:val="40"/>
                <w:szCs w:val="40"/>
              </w:rPr>
              <w:t>Fall Asleep at your Desk</w:t>
            </w:r>
          </w:p>
          <w:p w:rsidR="00CC3A27" w:rsidRDefault="00CC3A27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CC3A27" w:rsidRDefault="00CC3A27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CC3A27" w:rsidRPr="0097615D" w:rsidRDefault="006E65DE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Hide under your desk. Nobody will know.</w:t>
            </w:r>
          </w:p>
          <w:p w:rsidR="006E65DE" w:rsidRPr="000151BF" w:rsidRDefault="006E65DE" w:rsidP="006E65DE">
            <w:pPr>
              <w:jc w:val="center"/>
              <w:rPr>
                <w:rFonts w:ascii="Rambla" w:hAnsi="Rambla"/>
                <w:sz w:val="24"/>
                <w:szCs w:val="24"/>
              </w:rPr>
            </w:pPr>
            <w:r>
              <w:rPr>
                <w:rFonts w:ascii="Rambla" w:hAnsi="Rambla"/>
                <w:sz w:val="24"/>
                <w:szCs w:val="24"/>
              </w:rPr>
              <w:t>Doesn’t affect the boss. Roll the die. Low number means you’re not caught.</w:t>
            </w:r>
          </w:p>
          <w:p w:rsidR="006E65DE" w:rsidRDefault="006E65DE" w:rsidP="006E65DE">
            <w:pPr>
              <w:jc w:val="center"/>
              <w:rPr>
                <w:rFonts w:ascii="Rambla" w:hAnsi="Rambla"/>
                <w:sz w:val="20"/>
                <w:szCs w:val="20"/>
              </w:rPr>
            </w:pPr>
            <w:r>
              <w:rPr>
                <w:rFonts w:ascii="Rambla" w:hAnsi="Rambla"/>
                <w:sz w:val="20"/>
                <w:szCs w:val="20"/>
              </w:rPr>
              <w:t>1-</w:t>
            </w:r>
            <w:r w:rsidR="004A6445">
              <w:rPr>
                <w:rFonts w:ascii="Rambla" w:hAnsi="Rambla"/>
                <w:sz w:val="20"/>
                <w:szCs w:val="20"/>
              </w:rPr>
              <w:t>3</w:t>
            </w:r>
            <w:r>
              <w:rPr>
                <w:rFonts w:ascii="Rambla" w:hAnsi="Rambla"/>
                <w:sz w:val="20"/>
                <w:szCs w:val="20"/>
              </w:rPr>
              <w:t>: Stress - 10</w:t>
            </w:r>
          </w:p>
          <w:p w:rsidR="00CC3A27" w:rsidRDefault="004A6445" w:rsidP="006E65DE">
            <w:pPr>
              <w:jc w:val="center"/>
            </w:pPr>
            <w:r>
              <w:rPr>
                <w:rFonts w:ascii="Rambla" w:hAnsi="Rambla"/>
                <w:sz w:val="20"/>
                <w:szCs w:val="20"/>
              </w:rPr>
              <w:t>4</w:t>
            </w:r>
            <w:r w:rsidR="006E65DE">
              <w:rPr>
                <w:rFonts w:ascii="Rambla" w:hAnsi="Rambla"/>
                <w:sz w:val="20"/>
                <w:szCs w:val="20"/>
              </w:rPr>
              <w:t>-6: Stress + 10</w:t>
            </w:r>
          </w:p>
        </w:tc>
        <w:tc>
          <w:tcPr>
            <w:tcW w:w="3600" w:type="dxa"/>
          </w:tcPr>
          <w:p w:rsidR="00C40EBF" w:rsidRPr="004A6445" w:rsidRDefault="004A6445" w:rsidP="00C40EBF">
            <w:pPr>
              <w:spacing w:before="120" w:line="276" w:lineRule="auto"/>
              <w:jc w:val="center"/>
              <w:rPr>
                <w:rFonts w:ascii="Rambla" w:hAnsi="Rambla"/>
                <w:sz w:val="36"/>
                <w:szCs w:val="36"/>
              </w:rPr>
            </w:pPr>
            <w:r w:rsidRPr="004A6445">
              <w:rPr>
                <w:rFonts w:ascii="Rambla" w:hAnsi="Rambla"/>
                <w:sz w:val="36"/>
                <w:szCs w:val="36"/>
              </w:rPr>
              <w:t>Broken Air Conditioner</w:t>
            </w:r>
          </w:p>
          <w:p w:rsidR="00CC3A27" w:rsidRDefault="00CC3A27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4A6445" w:rsidRDefault="004A6445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CC3A27" w:rsidRDefault="00CC3A27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</w:p>
          <w:p w:rsidR="00CC3A27" w:rsidRDefault="004A6445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Hot. As. Balls.</w:t>
            </w:r>
          </w:p>
          <w:p w:rsidR="004A6445" w:rsidRPr="007237A4" w:rsidRDefault="004A6445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</w:p>
          <w:p w:rsidR="00CC3A27" w:rsidRPr="000151BF" w:rsidRDefault="004A6445" w:rsidP="004A6445">
            <w:pPr>
              <w:jc w:val="center"/>
              <w:rPr>
                <w:rFonts w:ascii="Rambla" w:hAnsi="Rambla"/>
                <w:sz w:val="20"/>
                <w:szCs w:val="20"/>
              </w:rPr>
            </w:pPr>
            <w:r>
              <w:rPr>
                <w:rFonts w:ascii="Rambla" w:hAnsi="Rambla"/>
                <w:sz w:val="24"/>
                <w:szCs w:val="24"/>
              </w:rPr>
              <w:t>Everybody rolls the die. Whoever rolls the highest number gets the mini fan at their desk. Everybody else’s stress + 5.</w:t>
            </w:r>
          </w:p>
        </w:tc>
        <w:tc>
          <w:tcPr>
            <w:tcW w:w="3600" w:type="dxa"/>
          </w:tcPr>
          <w:p w:rsidR="00C40EBF" w:rsidRDefault="004A6445" w:rsidP="00C40EBF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  <w:r>
              <w:rPr>
                <w:rFonts w:ascii="Rambla" w:hAnsi="Rambla"/>
                <w:sz w:val="40"/>
                <w:szCs w:val="40"/>
              </w:rPr>
              <w:t>Golf Outing</w:t>
            </w:r>
          </w:p>
          <w:p w:rsidR="00CC3A27" w:rsidRDefault="00CC3A27" w:rsidP="004A644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4A6445" w:rsidRDefault="004A6445" w:rsidP="004A644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CC3A27" w:rsidRPr="0097615D" w:rsidRDefault="00CC3A27" w:rsidP="004A644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“</w:t>
            </w:r>
            <w:r w:rsidR="004A6445">
              <w:rPr>
                <w:rFonts w:ascii="Rambla" w:hAnsi="Rambla"/>
                <w:i/>
                <w:sz w:val="20"/>
                <w:szCs w:val="20"/>
              </w:rPr>
              <w:t>The price is WRONG, Bob!”</w:t>
            </w:r>
          </w:p>
          <w:p w:rsidR="00CC3A27" w:rsidRDefault="004A6445" w:rsidP="00276905">
            <w:pPr>
              <w:jc w:val="center"/>
              <w:rPr>
                <w:rFonts w:ascii="Rambla" w:hAnsi="Rambla"/>
                <w:sz w:val="24"/>
                <w:szCs w:val="24"/>
              </w:rPr>
            </w:pPr>
            <w:r>
              <w:rPr>
                <w:rFonts w:ascii="Rambla" w:hAnsi="Rambla"/>
                <w:sz w:val="24"/>
                <w:szCs w:val="24"/>
              </w:rPr>
              <w:t>If you’re an employee, skip ahead two spaces.</w:t>
            </w:r>
          </w:p>
          <w:p w:rsidR="004A6445" w:rsidRDefault="004A6445" w:rsidP="00276905">
            <w:pPr>
              <w:jc w:val="center"/>
              <w:rPr>
                <w:rFonts w:ascii="Rambla" w:hAnsi="Rambla"/>
                <w:sz w:val="24"/>
                <w:szCs w:val="24"/>
              </w:rPr>
            </w:pPr>
            <w:r>
              <w:rPr>
                <w:rFonts w:ascii="Rambla" w:hAnsi="Rambla"/>
                <w:sz w:val="24"/>
                <w:szCs w:val="24"/>
              </w:rPr>
              <w:t>If you’re the boss, skip ahead four spaces.</w:t>
            </w:r>
          </w:p>
          <w:p w:rsidR="004A6445" w:rsidRDefault="004A6445" w:rsidP="00276905">
            <w:pPr>
              <w:jc w:val="center"/>
            </w:pPr>
            <w:r>
              <w:rPr>
                <w:rFonts w:ascii="Rambla" w:hAnsi="Rambla"/>
                <w:sz w:val="24"/>
                <w:szCs w:val="24"/>
              </w:rPr>
              <w:t>Stress – 5</w:t>
            </w:r>
          </w:p>
        </w:tc>
      </w:tr>
    </w:tbl>
    <w:p w:rsidR="00CC3A27" w:rsidRDefault="00CC3A27"/>
    <w:p w:rsidR="00C40EBF" w:rsidRDefault="00C40E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C40EBF" w:rsidTr="00276905">
        <w:trPr>
          <w:trHeight w:val="4320"/>
        </w:trPr>
        <w:tc>
          <w:tcPr>
            <w:tcW w:w="3600" w:type="dxa"/>
          </w:tcPr>
          <w:p w:rsidR="00C40EBF" w:rsidRDefault="00C40EBF" w:rsidP="00C40EBF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  <w:r>
              <w:rPr>
                <w:rFonts w:ascii="Rambla" w:hAnsi="Rambla"/>
                <w:sz w:val="40"/>
                <w:szCs w:val="40"/>
              </w:rPr>
              <w:lastRenderedPageBreak/>
              <w:t>Kids Fell Asleep Early</w:t>
            </w:r>
          </w:p>
          <w:p w:rsidR="00C40EBF" w:rsidRDefault="00C40EBF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C40EBF" w:rsidRDefault="00C40EBF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C40EBF" w:rsidRDefault="00C40EBF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 xml:space="preserve">“Let’s play a game. Who can drink the most </w:t>
            </w:r>
            <w:proofErr w:type="spellStart"/>
            <w:r>
              <w:rPr>
                <w:rFonts w:ascii="Rambla" w:hAnsi="Rambla"/>
                <w:i/>
                <w:sz w:val="20"/>
                <w:szCs w:val="20"/>
              </w:rPr>
              <w:t>NyQuil</w:t>
            </w:r>
            <w:proofErr w:type="spellEnd"/>
            <w:r>
              <w:rPr>
                <w:rFonts w:ascii="Rambla" w:hAnsi="Rambla"/>
                <w:i/>
                <w:sz w:val="20"/>
                <w:szCs w:val="20"/>
              </w:rPr>
              <w:t>?”</w:t>
            </w:r>
          </w:p>
          <w:p w:rsidR="00C40EBF" w:rsidRPr="007237A4" w:rsidRDefault="00C40EBF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</w:p>
          <w:p w:rsidR="00C40EBF" w:rsidRPr="003C27F9" w:rsidRDefault="00C40EBF" w:rsidP="00276905">
            <w:pPr>
              <w:jc w:val="center"/>
              <w:rPr>
                <w:rFonts w:ascii="Rambla" w:hAnsi="Rambla"/>
                <w:sz w:val="24"/>
                <w:szCs w:val="24"/>
              </w:rPr>
            </w:pPr>
            <w:r>
              <w:rPr>
                <w:rFonts w:ascii="Rambla" w:hAnsi="Rambla"/>
                <w:sz w:val="24"/>
                <w:szCs w:val="24"/>
              </w:rPr>
              <w:t>Stress - 5</w:t>
            </w:r>
          </w:p>
          <w:p w:rsidR="00C40EBF" w:rsidRPr="0097615D" w:rsidRDefault="00C40EBF" w:rsidP="00276905">
            <w:pPr>
              <w:spacing w:before="120"/>
              <w:jc w:val="center"/>
              <w:rPr>
                <w:rFonts w:ascii="Rambla" w:hAnsi="Rambla"/>
                <w:sz w:val="24"/>
                <w:szCs w:val="24"/>
              </w:rPr>
            </w:pPr>
          </w:p>
        </w:tc>
        <w:tc>
          <w:tcPr>
            <w:tcW w:w="3600" w:type="dxa"/>
          </w:tcPr>
          <w:p w:rsidR="00C40EBF" w:rsidRDefault="00C40EBF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  <w:r>
              <w:rPr>
                <w:rFonts w:ascii="Rambla" w:hAnsi="Rambla"/>
                <w:sz w:val="40"/>
                <w:szCs w:val="40"/>
              </w:rPr>
              <w:t>Call In Sick</w:t>
            </w:r>
          </w:p>
          <w:p w:rsidR="00C40EBF" w:rsidRDefault="00C40EBF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C40EBF" w:rsidRDefault="00C40EBF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C40EBF" w:rsidRDefault="00C40EBF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C40EBF" w:rsidRPr="00543997" w:rsidRDefault="00C40EBF" w:rsidP="00C40EBF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“I think I’m getting the black lung, pop.”</w:t>
            </w:r>
          </w:p>
          <w:p w:rsidR="00C40EBF" w:rsidRDefault="00C40EBF" w:rsidP="00C40EBF">
            <w:pPr>
              <w:jc w:val="center"/>
            </w:pPr>
            <w:r>
              <w:rPr>
                <w:rFonts w:ascii="Rambla" w:hAnsi="Rambla"/>
                <w:sz w:val="24"/>
                <w:szCs w:val="24"/>
              </w:rPr>
              <w:t>The next two times you land on a day space, draw a night event card instead. Keep this card in front of you as a reminder. Stress –</w:t>
            </w:r>
            <w:r w:rsidR="00276905">
              <w:rPr>
                <w:rFonts w:ascii="Rambla" w:hAnsi="Rambla"/>
                <w:sz w:val="24"/>
                <w:szCs w:val="24"/>
              </w:rPr>
              <w:t xml:space="preserve"> 5</w:t>
            </w:r>
          </w:p>
        </w:tc>
        <w:tc>
          <w:tcPr>
            <w:tcW w:w="3600" w:type="dxa"/>
          </w:tcPr>
          <w:p w:rsidR="00C40EBF" w:rsidRDefault="00C40EBF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  <w:r>
              <w:rPr>
                <w:rFonts w:ascii="Rambla" w:hAnsi="Rambla"/>
                <w:sz w:val="40"/>
                <w:szCs w:val="40"/>
              </w:rPr>
              <w:t>Come in Early</w:t>
            </w:r>
          </w:p>
          <w:p w:rsidR="00C40EBF" w:rsidRDefault="00C40EBF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C40EBF" w:rsidRDefault="00C40EBF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C40EBF" w:rsidRDefault="00C40EBF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C40EBF" w:rsidRPr="0097615D" w:rsidRDefault="00C40EBF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“Rise and shine, bitch.”</w:t>
            </w:r>
          </w:p>
          <w:p w:rsidR="00C40EBF" w:rsidRDefault="00C40EBF" w:rsidP="00276905">
            <w:pPr>
              <w:rPr>
                <w:rFonts w:ascii="Rambla" w:hAnsi="Rambla"/>
                <w:sz w:val="24"/>
                <w:szCs w:val="24"/>
              </w:rPr>
            </w:pPr>
          </w:p>
          <w:p w:rsidR="00C40EBF" w:rsidRDefault="00C40EBF" w:rsidP="00276905">
            <w:pPr>
              <w:jc w:val="center"/>
            </w:pPr>
            <w:r>
              <w:rPr>
                <w:rFonts w:ascii="Rambla" w:hAnsi="Rambla"/>
                <w:sz w:val="24"/>
                <w:szCs w:val="24"/>
              </w:rPr>
              <w:t>Advance to the first day space. Stress + 10</w:t>
            </w:r>
          </w:p>
        </w:tc>
      </w:tr>
      <w:tr w:rsidR="00C40EBF" w:rsidTr="00276905">
        <w:trPr>
          <w:trHeight w:val="4320"/>
        </w:trPr>
        <w:tc>
          <w:tcPr>
            <w:tcW w:w="3600" w:type="dxa"/>
          </w:tcPr>
          <w:p w:rsidR="00C40EBF" w:rsidRDefault="00C40EBF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  <w:r>
              <w:rPr>
                <w:rFonts w:ascii="Rambla" w:hAnsi="Rambla"/>
                <w:sz w:val="40"/>
                <w:szCs w:val="40"/>
              </w:rPr>
              <w:t>Bed Your Spouse</w:t>
            </w:r>
          </w:p>
          <w:p w:rsidR="00C40EBF" w:rsidRDefault="00C40EBF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C40EBF" w:rsidRDefault="00C40EBF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C40EBF" w:rsidRDefault="00C40EBF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C40EBF" w:rsidRPr="0097615D" w:rsidRDefault="00C40EBF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 xml:space="preserve">“I’m </w:t>
            </w:r>
            <w:proofErr w:type="spellStart"/>
            <w:r>
              <w:rPr>
                <w:rFonts w:ascii="Rambla" w:hAnsi="Rambla"/>
                <w:i/>
                <w:sz w:val="20"/>
                <w:szCs w:val="20"/>
              </w:rPr>
              <w:t>gonna</w:t>
            </w:r>
            <w:proofErr w:type="spellEnd"/>
            <w:r>
              <w:rPr>
                <w:rFonts w:ascii="Rambla" w:hAnsi="Rambla"/>
                <w:i/>
                <w:sz w:val="20"/>
                <w:szCs w:val="20"/>
              </w:rPr>
              <w:t xml:space="preserve"> be on you like white on rice.”</w:t>
            </w:r>
            <w:r>
              <w:rPr>
                <w:rFonts w:ascii="Rambla" w:hAnsi="Rambla"/>
                <w:i/>
                <w:sz w:val="20"/>
                <w:szCs w:val="20"/>
              </w:rPr>
              <w:br/>
            </w:r>
          </w:p>
          <w:p w:rsidR="00C40EBF" w:rsidRPr="00543997" w:rsidRDefault="00C40EBF" w:rsidP="00C40EBF">
            <w:pPr>
              <w:jc w:val="center"/>
            </w:pPr>
            <w:r>
              <w:rPr>
                <w:rFonts w:ascii="Rambla" w:hAnsi="Rambla"/>
                <w:sz w:val="24"/>
                <w:szCs w:val="24"/>
              </w:rPr>
              <w:t xml:space="preserve">Enough said. – 15 </w:t>
            </w:r>
            <w:r w:rsidR="00276905">
              <w:rPr>
                <w:rFonts w:ascii="Rambla" w:hAnsi="Rambla"/>
                <w:sz w:val="24"/>
                <w:szCs w:val="24"/>
              </w:rPr>
              <w:t>stress</w:t>
            </w:r>
          </w:p>
        </w:tc>
        <w:tc>
          <w:tcPr>
            <w:tcW w:w="3600" w:type="dxa"/>
          </w:tcPr>
          <w:p w:rsidR="00C40EBF" w:rsidRPr="00DA7EE7" w:rsidRDefault="00DA7EE7" w:rsidP="00276905">
            <w:pPr>
              <w:spacing w:before="120" w:line="276" w:lineRule="auto"/>
              <w:jc w:val="center"/>
              <w:rPr>
                <w:rFonts w:ascii="Rambla" w:hAnsi="Rambla"/>
                <w:sz w:val="36"/>
                <w:szCs w:val="36"/>
              </w:rPr>
            </w:pPr>
            <w:r>
              <w:rPr>
                <w:rFonts w:ascii="Rambla" w:hAnsi="Rambla"/>
                <w:sz w:val="36"/>
                <w:szCs w:val="36"/>
              </w:rPr>
              <w:t>Sleep with Your Boss’s Spouse</w:t>
            </w:r>
          </w:p>
          <w:p w:rsidR="00C40EBF" w:rsidRDefault="00C40EBF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C40EBF" w:rsidRDefault="00C40EBF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C40EBF" w:rsidRDefault="00C40EBF" w:rsidP="00DA7EE7">
            <w:pPr>
              <w:spacing w:before="120" w:line="276" w:lineRule="auto"/>
              <w:jc w:val="center"/>
              <w:rPr>
                <w:rFonts w:ascii="Rambla" w:hAnsi="Rambla"/>
                <w:sz w:val="24"/>
                <w:szCs w:val="24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“</w:t>
            </w:r>
            <w:r w:rsidR="00DA7EE7">
              <w:rPr>
                <w:rFonts w:ascii="Rambla" w:hAnsi="Rambla"/>
                <w:i/>
                <w:sz w:val="20"/>
                <w:szCs w:val="20"/>
              </w:rPr>
              <w:t xml:space="preserve">I’m </w:t>
            </w:r>
            <w:proofErr w:type="spellStart"/>
            <w:r w:rsidR="00DA7EE7">
              <w:rPr>
                <w:rFonts w:ascii="Rambla" w:hAnsi="Rambla"/>
                <w:i/>
                <w:sz w:val="20"/>
                <w:szCs w:val="20"/>
              </w:rPr>
              <w:t>workin</w:t>
            </w:r>
            <w:proofErr w:type="spellEnd"/>
            <w:r w:rsidR="00DA7EE7">
              <w:rPr>
                <w:rFonts w:ascii="Rambla" w:hAnsi="Rambla"/>
                <w:i/>
                <w:sz w:val="20"/>
                <w:szCs w:val="20"/>
              </w:rPr>
              <w:t>’ you overtime.”</w:t>
            </w:r>
            <w:r>
              <w:rPr>
                <w:rFonts w:ascii="Rambla" w:hAnsi="Rambla"/>
                <w:i/>
                <w:sz w:val="20"/>
                <w:szCs w:val="20"/>
              </w:rPr>
              <w:br/>
            </w:r>
            <w:r w:rsidR="00DA7EE7">
              <w:rPr>
                <w:rFonts w:ascii="Rambla" w:hAnsi="Rambla"/>
                <w:sz w:val="24"/>
                <w:szCs w:val="24"/>
              </w:rPr>
              <w:t>Roll the die. If it’s 5 or 6, the boss found out. Yikes. If you’re the boss, you automatically roll a 1.</w:t>
            </w:r>
          </w:p>
          <w:p w:rsidR="00DA7EE7" w:rsidRDefault="00DA7EE7" w:rsidP="00DA7EE7">
            <w:pPr>
              <w:jc w:val="center"/>
              <w:rPr>
                <w:rFonts w:ascii="Rambla" w:hAnsi="Rambla"/>
                <w:sz w:val="20"/>
                <w:szCs w:val="20"/>
              </w:rPr>
            </w:pPr>
            <w:r>
              <w:rPr>
                <w:rFonts w:ascii="Rambla" w:hAnsi="Rambla"/>
                <w:sz w:val="20"/>
                <w:szCs w:val="20"/>
              </w:rPr>
              <w:t>1-4: Stress - 10</w:t>
            </w:r>
          </w:p>
          <w:p w:rsidR="00DA7EE7" w:rsidRPr="00DA7EE7" w:rsidRDefault="00DA7EE7" w:rsidP="00DA7EE7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sz w:val="20"/>
                <w:szCs w:val="20"/>
              </w:rPr>
              <w:t>5-6: You and boss Stress + 10</w:t>
            </w:r>
          </w:p>
        </w:tc>
        <w:tc>
          <w:tcPr>
            <w:tcW w:w="3600" w:type="dxa"/>
          </w:tcPr>
          <w:p w:rsidR="00C40EBF" w:rsidRPr="000151BF" w:rsidRDefault="00DA7EE7" w:rsidP="00276905">
            <w:pPr>
              <w:spacing w:before="120" w:line="276" w:lineRule="auto"/>
              <w:jc w:val="center"/>
              <w:rPr>
                <w:rFonts w:ascii="Rambla" w:hAnsi="Rambla"/>
                <w:sz w:val="36"/>
                <w:szCs w:val="36"/>
              </w:rPr>
            </w:pPr>
            <w:proofErr w:type="spellStart"/>
            <w:r>
              <w:rPr>
                <w:rFonts w:ascii="Rambla" w:hAnsi="Rambla"/>
                <w:sz w:val="36"/>
                <w:szCs w:val="36"/>
              </w:rPr>
              <w:t>Angsty</w:t>
            </w:r>
            <w:proofErr w:type="spellEnd"/>
            <w:r>
              <w:rPr>
                <w:rFonts w:ascii="Rambla" w:hAnsi="Rambla"/>
                <w:sz w:val="36"/>
                <w:szCs w:val="36"/>
              </w:rPr>
              <w:t xml:space="preserve"> Teen</w:t>
            </w:r>
          </w:p>
          <w:p w:rsidR="00C40EBF" w:rsidRDefault="00C40EBF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C40EBF" w:rsidRDefault="00C40EBF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DA7EE7" w:rsidRDefault="00DA7EE7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DA7EE7" w:rsidRDefault="00DA7EE7" w:rsidP="00DA7EE7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“YOU’LL NEVER UNDERSTAND ME!”</w:t>
            </w:r>
          </w:p>
          <w:p w:rsidR="00C40EBF" w:rsidRPr="006E44EE" w:rsidRDefault="00C40EBF" w:rsidP="00DA7EE7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br/>
            </w:r>
            <w:r w:rsidR="00276905">
              <w:rPr>
                <w:rFonts w:ascii="Rambla" w:hAnsi="Rambla"/>
                <w:sz w:val="24"/>
                <w:szCs w:val="24"/>
              </w:rPr>
              <w:t>Stress + 5</w:t>
            </w:r>
          </w:p>
        </w:tc>
      </w:tr>
      <w:tr w:rsidR="00C40EBF" w:rsidTr="00276905">
        <w:trPr>
          <w:trHeight w:val="4320"/>
        </w:trPr>
        <w:tc>
          <w:tcPr>
            <w:tcW w:w="3600" w:type="dxa"/>
          </w:tcPr>
          <w:p w:rsidR="00C40EBF" w:rsidRDefault="00DA7EE7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  <w:r>
              <w:rPr>
                <w:rFonts w:ascii="Rambla" w:hAnsi="Rambla"/>
                <w:sz w:val="40"/>
                <w:szCs w:val="40"/>
              </w:rPr>
              <w:t>Feed Your Addiction</w:t>
            </w:r>
          </w:p>
          <w:p w:rsidR="00C40EBF" w:rsidRDefault="00C40EBF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C40EBF" w:rsidRDefault="00C40EBF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DA7EE7" w:rsidRDefault="00DA7EE7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C40EBF" w:rsidRPr="0097615D" w:rsidRDefault="00DA7EE7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“The internet is for porn.”</w:t>
            </w:r>
            <w:r w:rsidR="00C40EBF">
              <w:rPr>
                <w:rFonts w:ascii="Rambla" w:hAnsi="Rambla"/>
                <w:i/>
                <w:sz w:val="20"/>
                <w:szCs w:val="20"/>
              </w:rPr>
              <w:br/>
            </w:r>
          </w:p>
          <w:p w:rsidR="00C40EBF" w:rsidRDefault="00DA7EE7" w:rsidP="00DA7EE7">
            <w:pPr>
              <w:jc w:val="center"/>
            </w:pPr>
            <w:r>
              <w:rPr>
                <w:rFonts w:ascii="Rambla" w:hAnsi="Rambla"/>
                <w:sz w:val="24"/>
                <w:szCs w:val="24"/>
              </w:rPr>
              <w:t>Stress –</w:t>
            </w:r>
            <w:r w:rsidR="00276905">
              <w:rPr>
                <w:rFonts w:ascii="Rambla" w:hAnsi="Rambla"/>
                <w:sz w:val="24"/>
                <w:szCs w:val="24"/>
              </w:rPr>
              <w:t xml:space="preserve"> 5</w:t>
            </w:r>
          </w:p>
        </w:tc>
        <w:tc>
          <w:tcPr>
            <w:tcW w:w="3600" w:type="dxa"/>
          </w:tcPr>
          <w:p w:rsidR="00C40EBF" w:rsidRDefault="00DA7EE7" w:rsidP="00DA7EE7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  <w:r>
              <w:rPr>
                <w:rFonts w:ascii="Rambla" w:hAnsi="Rambla"/>
                <w:sz w:val="40"/>
                <w:szCs w:val="40"/>
              </w:rPr>
              <w:t>Take a Bath</w:t>
            </w:r>
          </w:p>
          <w:p w:rsidR="00C40EBF" w:rsidRDefault="00C40EBF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</w:p>
          <w:p w:rsidR="00DA7EE7" w:rsidRDefault="00DA7EE7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</w:p>
          <w:p w:rsidR="00DA7EE7" w:rsidRDefault="00DA7EE7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</w:p>
          <w:p w:rsidR="00DA7EE7" w:rsidRDefault="00DA7EE7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</w:p>
          <w:p w:rsidR="005E1527" w:rsidRDefault="005E1527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</w:p>
          <w:p w:rsidR="00C40EBF" w:rsidRDefault="00C40EBF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“</w:t>
            </w:r>
            <w:r w:rsidR="00DA7EE7">
              <w:rPr>
                <w:rFonts w:ascii="Rambla" w:hAnsi="Rambla"/>
                <w:i/>
                <w:sz w:val="20"/>
                <w:szCs w:val="20"/>
              </w:rPr>
              <w:t xml:space="preserve">Dude, you </w:t>
            </w:r>
            <w:proofErr w:type="spellStart"/>
            <w:r w:rsidR="00DA7EE7">
              <w:rPr>
                <w:rFonts w:ascii="Rambla" w:hAnsi="Rambla"/>
                <w:i/>
                <w:sz w:val="20"/>
                <w:szCs w:val="20"/>
              </w:rPr>
              <w:t>gotta</w:t>
            </w:r>
            <w:proofErr w:type="spellEnd"/>
            <w:r w:rsidR="00DA7EE7">
              <w:rPr>
                <w:rFonts w:ascii="Rambla" w:hAnsi="Rambla"/>
                <w:i/>
                <w:sz w:val="20"/>
                <w:szCs w:val="20"/>
              </w:rPr>
              <w:t xml:space="preserve"> rearrange the bubbles!”</w:t>
            </w:r>
          </w:p>
          <w:p w:rsidR="005E1527" w:rsidRPr="007237A4" w:rsidRDefault="005E1527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</w:p>
          <w:p w:rsidR="00DA7EE7" w:rsidRPr="000151BF" w:rsidRDefault="005E1527" w:rsidP="00DA7EE7">
            <w:pPr>
              <w:jc w:val="center"/>
              <w:rPr>
                <w:rFonts w:ascii="Rambla" w:hAnsi="Rambla"/>
                <w:sz w:val="20"/>
                <w:szCs w:val="20"/>
              </w:rPr>
            </w:pPr>
            <w:r>
              <w:rPr>
                <w:rFonts w:ascii="Rambla" w:hAnsi="Rambla"/>
                <w:sz w:val="24"/>
                <w:szCs w:val="24"/>
              </w:rPr>
              <w:t>Stress –</w:t>
            </w:r>
            <w:r w:rsidR="00276905">
              <w:rPr>
                <w:rFonts w:ascii="Rambla" w:hAnsi="Rambla"/>
                <w:sz w:val="24"/>
                <w:szCs w:val="24"/>
              </w:rPr>
              <w:t xml:space="preserve"> 5</w:t>
            </w:r>
          </w:p>
          <w:p w:rsidR="00C40EBF" w:rsidRPr="000151BF" w:rsidRDefault="00C40EBF" w:rsidP="00276905">
            <w:pPr>
              <w:jc w:val="center"/>
              <w:rPr>
                <w:rFonts w:ascii="Rambla" w:hAnsi="Rambla"/>
                <w:sz w:val="20"/>
                <w:szCs w:val="20"/>
              </w:rPr>
            </w:pPr>
          </w:p>
        </w:tc>
        <w:tc>
          <w:tcPr>
            <w:tcW w:w="3600" w:type="dxa"/>
          </w:tcPr>
          <w:p w:rsidR="00C40EBF" w:rsidRDefault="005E1527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  <w:r>
              <w:rPr>
                <w:rFonts w:ascii="Rambla" w:hAnsi="Rambla"/>
                <w:sz w:val="40"/>
                <w:szCs w:val="40"/>
              </w:rPr>
              <w:t>Get a Massage</w:t>
            </w:r>
          </w:p>
          <w:p w:rsidR="00C40EBF" w:rsidRDefault="00C40EBF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C40EBF" w:rsidRDefault="00C40EBF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5E1527" w:rsidRDefault="005E1527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C40EBF" w:rsidRDefault="005E1527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Hopefully the police don’t raid this time.</w:t>
            </w:r>
          </w:p>
          <w:p w:rsidR="005E1527" w:rsidRPr="0097615D" w:rsidRDefault="005E1527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</w:p>
          <w:p w:rsidR="00C40EBF" w:rsidRDefault="005E1527" w:rsidP="00276905">
            <w:pPr>
              <w:jc w:val="center"/>
            </w:pPr>
            <w:r>
              <w:rPr>
                <w:rFonts w:ascii="Rambla" w:hAnsi="Rambla"/>
                <w:sz w:val="24"/>
                <w:szCs w:val="24"/>
              </w:rPr>
              <w:t>Stress –</w:t>
            </w:r>
            <w:r w:rsidR="00276905">
              <w:rPr>
                <w:rFonts w:ascii="Rambla" w:hAnsi="Rambla"/>
                <w:sz w:val="24"/>
                <w:szCs w:val="24"/>
              </w:rPr>
              <w:t xml:space="preserve"> 10</w:t>
            </w:r>
          </w:p>
        </w:tc>
      </w:tr>
    </w:tbl>
    <w:p w:rsidR="00C40EBF" w:rsidRDefault="00C40EBF"/>
    <w:p w:rsidR="00DA7EE7" w:rsidRDefault="00DA7E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7"/>
        <w:gridCol w:w="3600"/>
        <w:gridCol w:w="3600"/>
      </w:tblGrid>
      <w:tr w:rsidR="00C36AFB" w:rsidTr="00C36AFB">
        <w:trPr>
          <w:trHeight w:val="4320"/>
        </w:trPr>
        <w:tc>
          <w:tcPr>
            <w:tcW w:w="3600" w:type="dxa"/>
          </w:tcPr>
          <w:p w:rsidR="00C36AFB" w:rsidRDefault="00C36AFB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  <w:r>
              <w:rPr>
                <w:rFonts w:ascii="Rambla" w:hAnsi="Rambla"/>
                <w:sz w:val="40"/>
                <w:szCs w:val="40"/>
              </w:rPr>
              <w:t>NEW PUPPY!</w:t>
            </w:r>
          </w:p>
          <w:p w:rsidR="00C36AFB" w:rsidRDefault="00C36AFB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035914" w:rsidRDefault="00035914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035914" w:rsidRDefault="00035914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C36AFB" w:rsidRPr="007237A4" w:rsidRDefault="00C36AFB" w:rsidP="00C36AFB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“</w:t>
            </w:r>
            <w:proofErr w:type="spellStart"/>
            <w:r>
              <w:rPr>
                <w:rFonts w:ascii="Rambla" w:hAnsi="Rambla"/>
                <w:i/>
                <w:sz w:val="20"/>
                <w:szCs w:val="20"/>
              </w:rPr>
              <w:t>D’aww</w:t>
            </w:r>
            <w:proofErr w:type="spellEnd"/>
            <w:r>
              <w:rPr>
                <w:rFonts w:ascii="Rambla" w:hAnsi="Rambla"/>
                <w:i/>
                <w:sz w:val="20"/>
                <w:szCs w:val="20"/>
              </w:rPr>
              <w:t>.”</w:t>
            </w:r>
          </w:p>
          <w:p w:rsidR="00C36AFB" w:rsidRDefault="00035914" w:rsidP="00C36AFB">
            <w:pPr>
              <w:jc w:val="center"/>
              <w:rPr>
                <w:rFonts w:ascii="Rambla" w:hAnsi="Rambla"/>
                <w:sz w:val="24"/>
                <w:szCs w:val="24"/>
              </w:rPr>
            </w:pPr>
            <w:r>
              <w:rPr>
                <w:rFonts w:ascii="Rambla" w:hAnsi="Rambla"/>
                <w:sz w:val="24"/>
                <w:szCs w:val="24"/>
              </w:rPr>
              <w:t>Roll the die.</w:t>
            </w:r>
          </w:p>
          <w:p w:rsidR="00035914" w:rsidRDefault="00035914" w:rsidP="00C36AFB">
            <w:pPr>
              <w:jc w:val="center"/>
              <w:rPr>
                <w:rFonts w:ascii="Rambla" w:hAnsi="Rambla"/>
                <w:sz w:val="24"/>
                <w:szCs w:val="24"/>
              </w:rPr>
            </w:pPr>
            <w:r>
              <w:rPr>
                <w:rFonts w:ascii="Rambla" w:hAnsi="Rambla"/>
                <w:sz w:val="24"/>
                <w:szCs w:val="24"/>
              </w:rPr>
              <w:t>1-5: Stress – 10</w:t>
            </w:r>
          </w:p>
          <w:p w:rsidR="00C36AFB" w:rsidRPr="0097615D" w:rsidRDefault="00035914" w:rsidP="00035914">
            <w:pPr>
              <w:jc w:val="center"/>
              <w:rPr>
                <w:rFonts w:ascii="Rambla" w:hAnsi="Rambla"/>
                <w:sz w:val="24"/>
                <w:szCs w:val="24"/>
              </w:rPr>
            </w:pPr>
            <w:r>
              <w:rPr>
                <w:rFonts w:ascii="Rambla" w:hAnsi="Rambla"/>
                <w:sz w:val="24"/>
                <w:szCs w:val="24"/>
              </w:rPr>
              <w:t>6: He peed on the floor. Stress + 10.</w:t>
            </w:r>
          </w:p>
        </w:tc>
        <w:tc>
          <w:tcPr>
            <w:tcW w:w="3600" w:type="dxa"/>
          </w:tcPr>
          <w:p w:rsidR="00C36AFB" w:rsidRDefault="00035914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  <w:r>
              <w:rPr>
                <w:rFonts w:ascii="Rambla" w:hAnsi="Rambla"/>
                <w:sz w:val="40"/>
                <w:szCs w:val="40"/>
              </w:rPr>
              <w:t>Assemble Ikea Furniture</w:t>
            </w:r>
          </w:p>
          <w:p w:rsidR="00C36AFB" w:rsidRDefault="00C36AFB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035914" w:rsidRDefault="00035914" w:rsidP="00035914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035914" w:rsidRDefault="00035914" w:rsidP="00035914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C36AFB" w:rsidRPr="00543997" w:rsidRDefault="00C36AFB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“</w:t>
            </w:r>
            <w:r w:rsidR="00035914">
              <w:rPr>
                <w:rFonts w:ascii="Rambla" w:hAnsi="Rambla"/>
                <w:i/>
                <w:sz w:val="20"/>
                <w:szCs w:val="20"/>
              </w:rPr>
              <w:t>Where does the left phalange go?!”</w:t>
            </w:r>
          </w:p>
          <w:p w:rsidR="00035914" w:rsidRDefault="00035914" w:rsidP="00276905">
            <w:pPr>
              <w:jc w:val="center"/>
              <w:rPr>
                <w:rFonts w:ascii="Rambla" w:hAnsi="Rambla"/>
                <w:sz w:val="24"/>
                <w:szCs w:val="24"/>
              </w:rPr>
            </w:pPr>
            <w:r>
              <w:rPr>
                <w:rFonts w:ascii="Rambla" w:hAnsi="Rambla"/>
                <w:sz w:val="24"/>
                <w:szCs w:val="24"/>
              </w:rPr>
              <w:t xml:space="preserve">Move forward two spaces. </w:t>
            </w:r>
          </w:p>
          <w:p w:rsidR="00C36AFB" w:rsidRDefault="00035914" w:rsidP="00276905">
            <w:pPr>
              <w:jc w:val="center"/>
            </w:pPr>
            <w:r>
              <w:rPr>
                <w:rFonts w:ascii="Rambla" w:hAnsi="Rambla"/>
                <w:sz w:val="24"/>
                <w:szCs w:val="24"/>
              </w:rPr>
              <w:t>Stress + 5.</w:t>
            </w:r>
          </w:p>
        </w:tc>
        <w:tc>
          <w:tcPr>
            <w:tcW w:w="3600" w:type="dxa"/>
          </w:tcPr>
          <w:p w:rsidR="00C36AFB" w:rsidRDefault="00BA6E69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  <w:r>
              <w:rPr>
                <w:rFonts w:ascii="Rambla" w:hAnsi="Rambla"/>
                <w:sz w:val="40"/>
                <w:szCs w:val="40"/>
              </w:rPr>
              <w:t>Go to Bed Early</w:t>
            </w:r>
          </w:p>
          <w:p w:rsidR="00C36AFB" w:rsidRDefault="00C36AFB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C36AFB" w:rsidRDefault="00C36AFB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035914" w:rsidRDefault="00035914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C36AFB" w:rsidRPr="0097615D" w:rsidRDefault="00C36AFB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“</w:t>
            </w:r>
            <w:r w:rsidR="00BA6E69">
              <w:rPr>
                <w:rFonts w:ascii="Rambla" w:hAnsi="Rambla"/>
                <w:i/>
                <w:sz w:val="20"/>
                <w:szCs w:val="20"/>
              </w:rPr>
              <w:t>Early to bed, early to rise</w:t>
            </w:r>
            <w:r>
              <w:rPr>
                <w:rFonts w:ascii="Rambla" w:hAnsi="Rambla"/>
                <w:i/>
                <w:sz w:val="20"/>
                <w:szCs w:val="20"/>
              </w:rPr>
              <w:t>.”</w:t>
            </w:r>
          </w:p>
          <w:p w:rsidR="00C36AFB" w:rsidRDefault="00C36AFB" w:rsidP="00276905">
            <w:pPr>
              <w:rPr>
                <w:rFonts w:ascii="Rambla" w:hAnsi="Rambla"/>
                <w:sz w:val="24"/>
                <w:szCs w:val="24"/>
              </w:rPr>
            </w:pPr>
          </w:p>
          <w:p w:rsidR="00C36AFB" w:rsidRDefault="00C36AFB" w:rsidP="00BA6E69">
            <w:pPr>
              <w:jc w:val="center"/>
            </w:pPr>
            <w:r>
              <w:rPr>
                <w:rFonts w:ascii="Rambla" w:hAnsi="Rambla"/>
                <w:sz w:val="24"/>
                <w:szCs w:val="24"/>
              </w:rPr>
              <w:t xml:space="preserve">Advance to the first day space. Stress </w:t>
            </w:r>
            <w:r w:rsidR="00BA6E69">
              <w:rPr>
                <w:rFonts w:ascii="Rambla" w:hAnsi="Rambla"/>
                <w:sz w:val="24"/>
                <w:szCs w:val="24"/>
              </w:rPr>
              <w:t>-</w:t>
            </w:r>
            <w:r>
              <w:rPr>
                <w:rFonts w:ascii="Rambla" w:hAnsi="Rambla"/>
                <w:sz w:val="24"/>
                <w:szCs w:val="24"/>
              </w:rPr>
              <w:t xml:space="preserve"> 10</w:t>
            </w:r>
          </w:p>
        </w:tc>
      </w:tr>
      <w:tr w:rsidR="00C36AFB" w:rsidTr="00C36AFB">
        <w:trPr>
          <w:trHeight w:val="4320"/>
        </w:trPr>
        <w:tc>
          <w:tcPr>
            <w:tcW w:w="3600" w:type="dxa"/>
          </w:tcPr>
          <w:p w:rsidR="00C36AFB" w:rsidRDefault="00BA6E69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  <w:r>
              <w:rPr>
                <w:rFonts w:ascii="Rambla" w:hAnsi="Rambla"/>
                <w:sz w:val="40"/>
                <w:szCs w:val="40"/>
              </w:rPr>
              <w:t>Party Hardy</w:t>
            </w:r>
          </w:p>
          <w:p w:rsidR="00C36AFB" w:rsidRDefault="00C36AFB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C36AFB" w:rsidRDefault="00C36AFB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C36AFB" w:rsidRDefault="00C36AFB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C36AFB" w:rsidRPr="0097615D" w:rsidRDefault="00C36AFB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“</w:t>
            </w:r>
            <w:proofErr w:type="spellStart"/>
            <w:r w:rsidR="00BA6E69">
              <w:rPr>
                <w:rFonts w:ascii="Rambla" w:hAnsi="Rambla"/>
                <w:i/>
                <w:sz w:val="20"/>
                <w:szCs w:val="20"/>
              </w:rPr>
              <w:t>Kegstand</w:t>
            </w:r>
            <w:proofErr w:type="spellEnd"/>
            <w:r w:rsidR="00BA6E69">
              <w:rPr>
                <w:rFonts w:ascii="Rambla" w:hAnsi="Rambla"/>
                <w:i/>
                <w:sz w:val="20"/>
                <w:szCs w:val="20"/>
              </w:rPr>
              <w:t xml:space="preserve">! </w:t>
            </w:r>
            <w:proofErr w:type="spellStart"/>
            <w:r w:rsidR="00BA6E69">
              <w:rPr>
                <w:rFonts w:ascii="Rambla" w:hAnsi="Rambla"/>
                <w:i/>
                <w:sz w:val="20"/>
                <w:szCs w:val="20"/>
              </w:rPr>
              <w:t>Kegstand</w:t>
            </w:r>
            <w:proofErr w:type="spellEnd"/>
            <w:r w:rsidR="00BA6E69">
              <w:rPr>
                <w:rFonts w:ascii="Rambla" w:hAnsi="Rambla"/>
                <w:i/>
                <w:sz w:val="20"/>
                <w:szCs w:val="20"/>
              </w:rPr>
              <w:t>!</w:t>
            </w:r>
            <w:r>
              <w:rPr>
                <w:rFonts w:ascii="Rambla" w:hAnsi="Rambla"/>
                <w:i/>
                <w:sz w:val="20"/>
                <w:szCs w:val="20"/>
              </w:rPr>
              <w:t>”</w:t>
            </w:r>
            <w:r>
              <w:rPr>
                <w:rFonts w:ascii="Rambla" w:hAnsi="Rambla"/>
                <w:i/>
                <w:sz w:val="20"/>
                <w:szCs w:val="20"/>
              </w:rPr>
              <w:br/>
            </w:r>
          </w:p>
          <w:p w:rsidR="00C36AFB" w:rsidRPr="00543997" w:rsidRDefault="00BA6E69" w:rsidP="00276905">
            <w:pPr>
              <w:jc w:val="center"/>
            </w:pPr>
            <w:r>
              <w:rPr>
                <w:rFonts w:ascii="Rambla" w:hAnsi="Rambla"/>
                <w:sz w:val="24"/>
                <w:szCs w:val="24"/>
              </w:rPr>
              <w:t>Advance to the first day space. Enjoy your hangover.</w:t>
            </w:r>
          </w:p>
        </w:tc>
        <w:tc>
          <w:tcPr>
            <w:tcW w:w="3600" w:type="dxa"/>
          </w:tcPr>
          <w:p w:rsidR="00C36AFB" w:rsidRPr="00DA7EE7" w:rsidRDefault="00276905" w:rsidP="00276905">
            <w:pPr>
              <w:spacing w:before="120" w:line="276" w:lineRule="auto"/>
              <w:jc w:val="center"/>
              <w:rPr>
                <w:rFonts w:ascii="Rambla" w:hAnsi="Rambla"/>
                <w:sz w:val="36"/>
                <w:szCs w:val="36"/>
              </w:rPr>
            </w:pPr>
            <w:r>
              <w:rPr>
                <w:rFonts w:ascii="Rambla" w:hAnsi="Rambla"/>
                <w:sz w:val="36"/>
                <w:szCs w:val="36"/>
              </w:rPr>
              <w:t>Sick Baby</w:t>
            </w:r>
          </w:p>
          <w:p w:rsidR="00BA6E69" w:rsidRDefault="00BA6E69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276905" w:rsidRDefault="00276905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276905" w:rsidRDefault="00276905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276905" w:rsidRPr="00DA7EE7" w:rsidRDefault="00C36AFB" w:rsidP="00276905">
            <w:pPr>
              <w:spacing w:before="120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“</w:t>
            </w:r>
            <w:r w:rsidR="00276905">
              <w:rPr>
                <w:rFonts w:ascii="Rambla" w:hAnsi="Rambla"/>
                <w:i/>
                <w:sz w:val="20"/>
                <w:szCs w:val="20"/>
              </w:rPr>
              <w:t>Let’s go make another one!”</w:t>
            </w:r>
            <w:r>
              <w:rPr>
                <w:rFonts w:ascii="Rambla" w:hAnsi="Rambla"/>
                <w:i/>
                <w:sz w:val="20"/>
                <w:szCs w:val="20"/>
              </w:rPr>
              <w:br/>
            </w:r>
            <w:r w:rsidR="00276905">
              <w:rPr>
                <w:rFonts w:ascii="Rambla" w:hAnsi="Rambla"/>
                <w:sz w:val="24"/>
                <w:szCs w:val="24"/>
              </w:rPr>
              <w:t>Stress – 5 due to your all-nighter.</w:t>
            </w:r>
            <w:r>
              <w:rPr>
                <w:rFonts w:ascii="Rambla" w:hAnsi="Rambla"/>
                <w:sz w:val="24"/>
                <w:szCs w:val="24"/>
              </w:rPr>
              <w:t xml:space="preserve"> </w:t>
            </w:r>
          </w:p>
          <w:p w:rsidR="00C36AFB" w:rsidRPr="00DA7EE7" w:rsidRDefault="00C36AFB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</w:p>
        </w:tc>
        <w:tc>
          <w:tcPr>
            <w:tcW w:w="3600" w:type="dxa"/>
          </w:tcPr>
          <w:p w:rsidR="00C36AFB" w:rsidRPr="000151BF" w:rsidRDefault="00276905" w:rsidP="00276905">
            <w:pPr>
              <w:spacing w:before="120" w:line="276" w:lineRule="auto"/>
              <w:jc w:val="center"/>
              <w:rPr>
                <w:rFonts w:ascii="Rambla" w:hAnsi="Rambla"/>
                <w:sz w:val="36"/>
                <w:szCs w:val="36"/>
              </w:rPr>
            </w:pPr>
            <w:r>
              <w:rPr>
                <w:rFonts w:ascii="Rambla" w:hAnsi="Rambla"/>
                <w:sz w:val="36"/>
                <w:szCs w:val="36"/>
              </w:rPr>
              <w:t>Midnight Snack</w:t>
            </w:r>
          </w:p>
          <w:p w:rsidR="00C36AFB" w:rsidRDefault="00C36AFB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C36AFB" w:rsidRDefault="00C36AFB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C36AFB" w:rsidRDefault="00C36AFB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C36AFB" w:rsidRDefault="00C36AFB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“</w:t>
            </w:r>
            <w:r w:rsidR="00276905">
              <w:rPr>
                <w:rFonts w:ascii="Rambla" w:hAnsi="Rambla"/>
                <w:i/>
                <w:sz w:val="20"/>
                <w:szCs w:val="20"/>
              </w:rPr>
              <w:t>I got the munchies.</w:t>
            </w:r>
            <w:r>
              <w:rPr>
                <w:rFonts w:ascii="Rambla" w:hAnsi="Rambla"/>
                <w:i/>
                <w:sz w:val="20"/>
                <w:szCs w:val="20"/>
              </w:rPr>
              <w:t>”</w:t>
            </w:r>
          </w:p>
          <w:p w:rsidR="00C36AFB" w:rsidRPr="006E44EE" w:rsidRDefault="00C36AFB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br/>
            </w:r>
            <w:r>
              <w:rPr>
                <w:rFonts w:ascii="Rambla" w:hAnsi="Rambla"/>
                <w:sz w:val="24"/>
                <w:szCs w:val="24"/>
              </w:rPr>
              <w:t xml:space="preserve">Stress </w:t>
            </w:r>
            <w:r w:rsidR="00276905">
              <w:rPr>
                <w:rFonts w:ascii="Rambla" w:hAnsi="Rambla"/>
                <w:sz w:val="24"/>
                <w:szCs w:val="24"/>
              </w:rPr>
              <w:t>- 5</w:t>
            </w:r>
          </w:p>
        </w:tc>
      </w:tr>
      <w:tr w:rsidR="00C36AFB" w:rsidTr="00C36AFB">
        <w:trPr>
          <w:trHeight w:val="4320"/>
        </w:trPr>
        <w:tc>
          <w:tcPr>
            <w:tcW w:w="3600" w:type="dxa"/>
          </w:tcPr>
          <w:p w:rsidR="00C36AFB" w:rsidRDefault="00276905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  <w:r>
              <w:rPr>
                <w:rFonts w:ascii="Rambla" w:hAnsi="Rambla"/>
                <w:sz w:val="40"/>
                <w:szCs w:val="40"/>
              </w:rPr>
              <w:t>Dance Party</w:t>
            </w:r>
          </w:p>
          <w:p w:rsidR="00C36AFB" w:rsidRDefault="00C36AFB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C36AFB" w:rsidRDefault="00C36AFB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C36AFB" w:rsidRDefault="00C36AFB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C36AFB" w:rsidRPr="0097615D" w:rsidRDefault="00C36AFB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“</w:t>
            </w:r>
            <w:r w:rsidR="00276905">
              <w:rPr>
                <w:rFonts w:ascii="Rambla" w:hAnsi="Rambla"/>
                <w:i/>
                <w:sz w:val="20"/>
                <w:szCs w:val="20"/>
              </w:rPr>
              <w:t>DANGER ZONE!</w:t>
            </w:r>
            <w:r>
              <w:rPr>
                <w:rFonts w:ascii="Rambla" w:hAnsi="Rambla"/>
                <w:i/>
                <w:sz w:val="20"/>
                <w:szCs w:val="20"/>
              </w:rPr>
              <w:t>”</w:t>
            </w:r>
            <w:r>
              <w:rPr>
                <w:rFonts w:ascii="Rambla" w:hAnsi="Rambla"/>
                <w:i/>
                <w:sz w:val="20"/>
                <w:szCs w:val="20"/>
              </w:rPr>
              <w:br/>
            </w:r>
          </w:p>
          <w:p w:rsidR="00C36AFB" w:rsidRDefault="00C36AFB" w:rsidP="00276905">
            <w:pPr>
              <w:jc w:val="center"/>
            </w:pPr>
            <w:r>
              <w:rPr>
                <w:rFonts w:ascii="Rambla" w:hAnsi="Rambla"/>
                <w:sz w:val="24"/>
                <w:szCs w:val="24"/>
              </w:rPr>
              <w:t>Stress –</w:t>
            </w:r>
            <w:r w:rsidR="00276905">
              <w:rPr>
                <w:rFonts w:ascii="Rambla" w:hAnsi="Rambla"/>
                <w:sz w:val="24"/>
                <w:szCs w:val="24"/>
              </w:rPr>
              <w:t xml:space="preserve"> 5</w:t>
            </w:r>
          </w:p>
        </w:tc>
        <w:tc>
          <w:tcPr>
            <w:tcW w:w="3600" w:type="dxa"/>
          </w:tcPr>
          <w:p w:rsidR="00C36AFB" w:rsidRDefault="00276905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  <w:r>
              <w:rPr>
                <w:rFonts w:ascii="Rambla" w:hAnsi="Rambla"/>
                <w:sz w:val="40"/>
                <w:szCs w:val="40"/>
              </w:rPr>
              <w:t>Prank Call Your Boss</w:t>
            </w:r>
          </w:p>
          <w:p w:rsidR="00C36AFB" w:rsidRDefault="00C36AFB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</w:p>
          <w:p w:rsidR="00C36AFB" w:rsidRDefault="00C36AFB" w:rsidP="00276905">
            <w:pPr>
              <w:spacing w:before="120" w:line="276" w:lineRule="auto"/>
              <w:rPr>
                <w:rFonts w:ascii="Rambla" w:hAnsi="Rambla"/>
                <w:i/>
                <w:sz w:val="20"/>
                <w:szCs w:val="20"/>
              </w:rPr>
            </w:pPr>
          </w:p>
          <w:p w:rsidR="00276905" w:rsidRDefault="00276905" w:rsidP="00276905">
            <w:pPr>
              <w:spacing w:before="120" w:line="276" w:lineRule="auto"/>
              <w:rPr>
                <w:rFonts w:ascii="Rambla" w:hAnsi="Rambla"/>
                <w:i/>
                <w:sz w:val="20"/>
                <w:szCs w:val="20"/>
              </w:rPr>
            </w:pPr>
          </w:p>
          <w:p w:rsidR="00C36AFB" w:rsidRDefault="00C36AFB" w:rsidP="00276905">
            <w:pPr>
              <w:spacing w:before="120" w:line="276" w:lineRule="auto"/>
              <w:rPr>
                <w:rFonts w:ascii="Rambla" w:hAnsi="Rambla"/>
                <w:i/>
                <w:sz w:val="20"/>
                <w:szCs w:val="20"/>
              </w:rPr>
            </w:pPr>
          </w:p>
          <w:p w:rsidR="00C36AFB" w:rsidRDefault="00C36AFB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“</w:t>
            </w:r>
            <w:r w:rsidR="00276905">
              <w:rPr>
                <w:rFonts w:ascii="Rambla" w:hAnsi="Rambla"/>
                <w:i/>
                <w:sz w:val="20"/>
                <w:szCs w:val="20"/>
              </w:rPr>
              <w:t>Is your refrigerator running?”</w:t>
            </w:r>
          </w:p>
          <w:p w:rsidR="00276905" w:rsidRDefault="00276905" w:rsidP="00276905">
            <w:pPr>
              <w:spacing w:before="120"/>
              <w:jc w:val="center"/>
              <w:rPr>
                <w:rFonts w:ascii="Rambla" w:hAnsi="Rambla"/>
                <w:sz w:val="24"/>
                <w:szCs w:val="24"/>
              </w:rPr>
            </w:pPr>
            <w:r>
              <w:rPr>
                <w:rFonts w:ascii="Rambla" w:hAnsi="Rambla"/>
                <w:sz w:val="24"/>
                <w:szCs w:val="24"/>
              </w:rPr>
              <w:t>Your stress – 5.</w:t>
            </w:r>
          </w:p>
          <w:p w:rsidR="00276905" w:rsidRPr="000151BF" w:rsidRDefault="00276905" w:rsidP="00276905">
            <w:pPr>
              <w:spacing w:before="120"/>
              <w:jc w:val="center"/>
              <w:rPr>
                <w:rFonts w:ascii="Rambla" w:hAnsi="Rambla"/>
                <w:sz w:val="20"/>
                <w:szCs w:val="20"/>
              </w:rPr>
            </w:pPr>
            <w:r>
              <w:rPr>
                <w:rFonts w:ascii="Rambla" w:hAnsi="Rambla"/>
                <w:sz w:val="24"/>
                <w:szCs w:val="24"/>
              </w:rPr>
              <w:t xml:space="preserve">If you’re an employee, boss stress + 5. If </w:t>
            </w:r>
            <w:r>
              <w:rPr>
                <w:rFonts w:ascii="Rambla" w:hAnsi="Rambla"/>
                <w:sz w:val="24"/>
                <w:szCs w:val="24"/>
              </w:rPr>
              <w:lastRenderedPageBreak/>
              <w:t>you’re the boss, all employee stress + 5.</w:t>
            </w:r>
          </w:p>
          <w:p w:rsidR="00C36AFB" w:rsidRPr="000151BF" w:rsidRDefault="00C36AFB" w:rsidP="00276905">
            <w:pPr>
              <w:jc w:val="center"/>
              <w:rPr>
                <w:rFonts w:ascii="Rambla" w:hAnsi="Rambla"/>
                <w:sz w:val="20"/>
                <w:szCs w:val="20"/>
              </w:rPr>
            </w:pPr>
          </w:p>
        </w:tc>
        <w:tc>
          <w:tcPr>
            <w:tcW w:w="3600" w:type="dxa"/>
          </w:tcPr>
          <w:p w:rsidR="00C36AFB" w:rsidRDefault="00276905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  <w:r>
              <w:rPr>
                <w:rFonts w:ascii="Rambla" w:hAnsi="Rambla"/>
                <w:sz w:val="40"/>
                <w:szCs w:val="40"/>
              </w:rPr>
              <w:lastRenderedPageBreak/>
              <w:t>Play Video Games</w:t>
            </w:r>
          </w:p>
          <w:p w:rsidR="00C36AFB" w:rsidRDefault="00C36AFB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C36AFB" w:rsidRDefault="00C36AFB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C36AFB" w:rsidRDefault="00C36AFB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C36AFB" w:rsidRDefault="00276905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“Filthy casuals.”</w:t>
            </w:r>
          </w:p>
          <w:p w:rsidR="00C36AFB" w:rsidRPr="0097615D" w:rsidRDefault="00C36AFB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</w:p>
          <w:p w:rsidR="00C36AFB" w:rsidRDefault="00C36AFB" w:rsidP="00276905">
            <w:pPr>
              <w:jc w:val="center"/>
            </w:pPr>
            <w:r>
              <w:rPr>
                <w:rFonts w:ascii="Rambla" w:hAnsi="Rambla"/>
                <w:sz w:val="24"/>
                <w:szCs w:val="24"/>
              </w:rPr>
              <w:t xml:space="preserve">Stress – </w:t>
            </w:r>
            <w:r w:rsidR="00276905">
              <w:rPr>
                <w:rFonts w:ascii="Rambla" w:hAnsi="Rambla"/>
                <w:sz w:val="24"/>
                <w:szCs w:val="24"/>
              </w:rPr>
              <w:t>5</w:t>
            </w:r>
          </w:p>
        </w:tc>
      </w:tr>
      <w:tr w:rsidR="005E1527" w:rsidTr="00276905">
        <w:trPr>
          <w:trHeight w:val="4320"/>
        </w:trPr>
        <w:tc>
          <w:tcPr>
            <w:tcW w:w="3600" w:type="dxa"/>
          </w:tcPr>
          <w:p w:rsidR="005E1527" w:rsidRPr="005E1527" w:rsidRDefault="005E1527" w:rsidP="00276905">
            <w:pPr>
              <w:spacing w:before="120" w:line="276" w:lineRule="auto"/>
              <w:jc w:val="center"/>
              <w:rPr>
                <w:rFonts w:ascii="Rambla" w:hAnsi="Rambla"/>
                <w:sz w:val="36"/>
                <w:szCs w:val="36"/>
              </w:rPr>
            </w:pPr>
            <w:r w:rsidRPr="005E1527">
              <w:rPr>
                <w:rFonts w:ascii="Rambla" w:hAnsi="Rambla"/>
                <w:sz w:val="36"/>
                <w:szCs w:val="36"/>
              </w:rPr>
              <w:lastRenderedPageBreak/>
              <w:t>Employee of the Month</w:t>
            </w:r>
          </w:p>
          <w:p w:rsidR="005E1527" w:rsidRDefault="005E1527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5E1527" w:rsidRDefault="005E1527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5E1527" w:rsidRDefault="005E1527" w:rsidP="005E1527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Only the 27</w:t>
            </w:r>
            <w:r w:rsidRPr="005E1527">
              <w:rPr>
                <w:rFonts w:ascii="Rambla" w:hAnsi="Rambla"/>
                <w:i/>
                <w:sz w:val="20"/>
                <w:szCs w:val="20"/>
                <w:vertAlign w:val="superscript"/>
              </w:rPr>
              <w:t>th</w:t>
            </w:r>
            <w:r>
              <w:rPr>
                <w:rFonts w:ascii="Rambla" w:hAnsi="Rambla"/>
                <w:i/>
                <w:sz w:val="20"/>
                <w:szCs w:val="20"/>
              </w:rPr>
              <w:t xml:space="preserve"> time in a row!</w:t>
            </w:r>
          </w:p>
          <w:p w:rsidR="005E1527" w:rsidRPr="0097615D" w:rsidRDefault="005E1527" w:rsidP="005E1527">
            <w:pPr>
              <w:spacing w:before="120"/>
              <w:jc w:val="center"/>
              <w:rPr>
                <w:rFonts w:ascii="Rambla" w:hAnsi="Rambla"/>
                <w:sz w:val="24"/>
                <w:szCs w:val="24"/>
              </w:rPr>
            </w:pPr>
            <w:r>
              <w:rPr>
                <w:rFonts w:ascii="Rambla" w:hAnsi="Rambla"/>
                <w:sz w:val="24"/>
                <w:szCs w:val="24"/>
              </w:rPr>
              <w:t>Doesn’t affect the boss. When you draw an event card that has a special effect on the boss, play this card to get that effect for yourself.</w:t>
            </w:r>
          </w:p>
        </w:tc>
        <w:tc>
          <w:tcPr>
            <w:tcW w:w="3600" w:type="dxa"/>
          </w:tcPr>
          <w:p w:rsidR="005E1527" w:rsidRDefault="005E1527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  <w:r>
              <w:rPr>
                <w:rFonts w:ascii="Rambla" w:hAnsi="Rambla"/>
                <w:sz w:val="40"/>
                <w:szCs w:val="40"/>
              </w:rPr>
              <w:t>Paid Vacation</w:t>
            </w:r>
          </w:p>
          <w:p w:rsidR="005E1527" w:rsidRDefault="005E1527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5E1527" w:rsidRDefault="005E1527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5E1527" w:rsidRDefault="005E1527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5E1527" w:rsidRPr="00543997" w:rsidRDefault="005E1527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“</w:t>
            </w:r>
            <w:r w:rsidR="000D354A">
              <w:rPr>
                <w:rFonts w:ascii="Rambla" w:hAnsi="Rambla"/>
                <w:i/>
                <w:sz w:val="20"/>
                <w:szCs w:val="20"/>
              </w:rPr>
              <w:t>All-expense paid trip… to Iowa.”</w:t>
            </w:r>
          </w:p>
          <w:p w:rsidR="005E1527" w:rsidRDefault="005E1527" w:rsidP="00276905">
            <w:pPr>
              <w:jc w:val="center"/>
            </w:pPr>
            <w:r>
              <w:rPr>
                <w:rFonts w:ascii="Rambla" w:hAnsi="Rambla"/>
                <w:sz w:val="24"/>
                <w:szCs w:val="24"/>
              </w:rPr>
              <w:t>Immune from stress until your next turn. Must be played at the beginning or end of your own turn.</w:t>
            </w:r>
          </w:p>
        </w:tc>
        <w:tc>
          <w:tcPr>
            <w:tcW w:w="3600" w:type="dxa"/>
          </w:tcPr>
          <w:p w:rsidR="005E1527" w:rsidRDefault="000D354A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  <w:r>
              <w:rPr>
                <w:rFonts w:ascii="Rambla" w:hAnsi="Rambla"/>
                <w:sz w:val="40"/>
                <w:szCs w:val="40"/>
              </w:rPr>
              <w:t>Hot Meal</w:t>
            </w:r>
          </w:p>
          <w:p w:rsidR="005E1527" w:rsidRDefault="005E1527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5E1527" w:rsidRDefault="005E1527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5E1527" w:rsidRDefault="005E1527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5E1527" w:rsidRPr="0097615D" w:rsidRDefault="005E1527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“</w:t>
            </w:r>
            <w:r w:rsidR="000D354A">
              <w:rPr>
                <w:rFonts w:ascii="Rambla" w:hAnsi="Rambla"/>
                <w:i/>
                <w:sz w:val="20"/>
                <w:szCs w:val="20"/>
              </w:rPr>
              <w:t>Everybody likes a good hot lunch.”</w:t>
            </w:r>
          </w:p>
          <w:p w:rsidR="005E1527" w:rsidRDefault="005E1527" w:rsidP="00276905">
            <w:pPr>
              <w:rPr>
                <w:rFonts w:ascii="Rambla" w:hAnsi="Rambla"/>
                <w:sz w:val="24"/>
                <w:szCs w:val="24"/>
              </w:rPr>
            </w:pPr>
          </w:p>
          <w:p w:rsidR="005E1527" w:rsidRDefault="000D354A" w:rsidP="00276905">
            <w:pPr>
              <w:jc w:val="center"/>
              <w:rPr>
                <w:rFonts w:ascii="Rambla" w:hAnsi="Rambla"/>
                <w:sz w:val="24"/>
                <w:szCs w:val="24"/>
              </w:rPr>
            </w:pPr>
            <w:r>
              <w:rPr>
                <w:rFonts w:ascii="Rambla" w:hAnsi="Rambla"/>
                <w:sz w:val="24"/>
                <w:szCs w:val="24"/>
              </w:rPr>
              <w:t>If played during the day: Stress – 5</w:t>
            </w:r>
          </w:p>
          <w:p w:rsidR="000D354A" w:rsidRDefault="000D354A" w:rsidP="00276905">
            <w:pPr>
              <w:jc w:val="center"/>
              <w:rPr>
                <w:rFonts w:ascii="Rambla" w:hAnsi="Rambla"/>
                <w:sz w:val="24"/>
                <w:szCs w:val="24"/>
              </w:rPr>
            </w:pPr>
            <w:r>
              <w:rPr>
                <w:rFonts w:ascii="Rambla" w:hAnsi="Rambla"/>
                <w:sz w:val="24"/>
                <w:szCs w:val="24"/>
              </w:rPr>
              <w:t>If played at night: Stress - 10</w:t>
            </w:r>
          </w:p>
          <w:p w:rsidR="000D354A" w:rsidRDefault="000D354A" w:rsidP="00276905">
            <w:pPr>
              <w:jc w:val="center"/>
            </w:pPr>
          </w:p>
        </w:tc>
      </w:tr>
      <w:tr w:rsidR="005E1527" w:rsidTr="00276905">
        <w:trPr>
          <w:trHeight w:val="4320"/>
        </w:trPr>
        <w:tc>
          <w:tcPr>
            <w:tcW w:w="3600" w:type="dxa"/>
          </w:tcPr>
          <w:p w:rsidR="005E1527" w:rsidRPr="000D354A" w:rsidRDefault="000D354A" w:rsidP="00276905">
            <w:pPr>
              <w:spacing w:before="120" w:line="276" w:lineRule="auto"/>
              <w:jc w:val="center"/>
              <w:rPr>
                <w:rFonts w:ascii="Rambla" w:hAnsi="Rambla"/>
                <w:sz w:val="38"/>
                <w:szCs w:val="38"/>
              </w:rPr>
            </w:pPr>
            <w:r w:rsidRPr="000D354A">
              <w:rPr>
                <w:rFonts w:ascii="Rambla" w:hAnsi="Rambla"/>
                <w:sz w:val="38"/>
                <w:szCs w:val="38"/>
              </w:rPr>
              <w:t>Bottle of Antidepressants</w:t>
            </w:r>
          </w:p>
          <w:p w:rsidR="005E1527" w:rsidRDefault="005E1527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5E1527" w:rsidRDefault="005E1527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0D354A" w:rsidRDefault="005E1527" w:rsidP="000D354A">
            <w:pPr>
              <w:jc w:val="center"/>
              <w:rPr>
                <w:rFonts w:ascii="Rambla" w:hAnsi="Rambla"/>
                <w:sz w:val="24"/>
                <w:szCs w:val="24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“</w:t>
            </w:r>
            <w:r w:rsidR="000D354A">
              <w:rPr>
                <w:rFonts w:ascii="Rambla" w:hAnsi="Rambla"/>
                <w:i/>
                <w:sz w:val="20"/>
                <w:szCs w:val="20"/>
              </w:rPr>
              <w:t xml:space="preserve">If I’m in a </w:t>
            </w:r>
            <w:proofErr w:type="spellStart"/>
            <w:r w:rsidR="000D354A">
              <w:rPr>
                <w:rFonts w:ascii="Rambla" w:hAnsi="Rambla"/>
                <w:i/>
                <w:sz w:val="20"/>
                <w:szCs w:val="20"/>
              </w:rPr>
              <w:t>buttload</w:t>
            </w:r>
            <w:proofErr w:type="spellEnd"/>
            <w:r w:rsidR="000D354A">
              <w:rPr>
                <w:rFonts w:ascii="Rambla" w:hAnsi="Rambla"/>
                <w:i/>
                <w:sz w:val="20"/>
                <w:szCs w:val="20"/>
              </w:rPr>
              <w:t xml:space="preserve"> of pain, I need a </w:t>
            </w:r>
            <w:proofErr w:type="spellStart"/>
            <w:r w:rsidR="000D354A">
              <w:rPr>
                <w:rFonts w:ascii="Rambla" w:hAnsi="Rambla"/>
                <w:i/>
                <w:sz w:val="20"/>
                <w:szCs w:val="20"/>
              </w:rPr>
              <w:t>buttload</w:t>
            </w:r>
            <w:proofErr w:type="spellEnd"/>
            <w:r w:rsidR="000D354A">
              <w:rPr>
                <w:rFonts w:ascii="Rambla" w:hAnsi="Rambla"/>
                <w:i/>
                <w:sz w:val="20"/>
                <w:szCs w:val="20"/>
              </w:rPr>
              <w:t xml:space="preserve"> of pills</w:t>
            </w:r>
            <w:r>
              <w:rPr>
                <w:rFonts w:ascii="Rambla" w:hAnsi="Rambla"/>
                <w:i/>
                <w:sz w:val="20"/>
                <w:szCs w:val="20"/>
              </w:rPr>
              <w:t>.”</w:t>
            </w:r>
            <w:r>
              <w:rPr>
                <w:rFonts w:ascii="Rambla" w:hAnsi="Rambla"/>
                <w:i/>
                <w:sz w:val="20"/>
                <w:szCs w:val="20"/>
              </w:rPr>
              <w:br/>
            </w:r>
            <w:r w:rsidR="000D354A">
              <w:rPr>
                <w:rFonts w:ascii="Rambla" w:hAnsi="Rambla"/>
                <w:sz w:val="24"/>
                <w:szCs w:val="24"/>
              </w:rPr>
              <w:t>Roll the die. If you roll a high number, you overdose.</w:t>
            </w:r>
          </w:p>
          <w:p w:rsidR="000D354A" w:rsidRPr="000151BF" w:rsidRDefault="000D354A" w:rsidP="000D354A">
            <w:pPr>
              <w:jc w:val="center"/>
              <w:rPr>
                <w:rFonts w:ascii="Rambla" w:hAnsi="Rambla"/>
                <w:sz w:val="24"/>
                <w:szCs w:val="24"/>
              </w:rPr>
            </w:pPr>
          </w:p>
          <w:p w:rsidR="000D354A" w:rsidRDefault="000D354A" w:rsidP="000D354A">
            <w:pPr>
              <w:jc w:val="center"/>
              <w:rPr>
                <w:rFonts w:ascii="Rambla" w:hAnsi="Rambla"/>
                <w:sz w:val="20"/>
                <w:szCs w:val="20"/>
              </w:rPr>
            </w:pPr>
            <w:r>
              <w:rPr>
                <w:rFonts w:ascii="Rambla" w:hAnsi="Rambla"/>
                <w:sz w:val="20"/>
                <w:szCs w:val="20"/>
              </w:rPr>
              <w:t>1 -5: Stress - 10</w:t>
            </w:r>
          </w:p>
          <w:p w:rsidR="005E1527" w:rsidRPr="000D354A" w:rsidRDefault="000D354A" w:rsidP="000D354A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sz w:val="20"/>
                <w:szCs w:val="20"/>
              </w:rPr>
              <w:t>6: Stress + 20</w:t>
            </w:r>
          </w:p>
        </w:tc>
        <w:tc>
          <w:tcPr>
            <w:tcW w:w="3600" w:type="dxa"/>
          </w:tcPr>
          <w:p w:rsidR="005E1527" w:rsidRPr="00DA7EE7" w:rsidRDefault="000D354A" w:rsidP="00276905">
            <w:pPr>
              <w:spacing w:before="120" w:line="276" w:lineRule="auto"/>
              <w:jc w:val="center"/>
              <w:rPr>
                <w:rFonts w:ascii="Rambla" w:hAnsi="Rambla"/>
                <w:sz w:val="36"/>
                <w:szCs w:val="36"/>
              </w:rPr>
            </w:pPr>
            <w:r>
              <w:rPr>
                <w:rFonts w:ascii="Rambla" w:hAnsi="Rambla"/>
                <w:sz w:val="36"/>
                <w:szCs w:val="36"/>
              </w:rPr>
              <w:t>Internet Surfing</w:t>
            </w:r>
          </w:p>
          <w:p w:rsidR="005E1527" w:rsidRDefault="005E1527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5E1527" w:rsidRDefault="005E1527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0D354A" w:rsidRDefault="000D354A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0D354A" w:rsidRDefault="005E1527" w:rsidP="000D354A">
            <w:pPr>
              <w:spacing w:before="120" w:line="276" w:lineRule="auto"/>
              <w:jc w:val="center"/>
              <w:rPr>
                <w:rFonts w:ascii="Rambla" w:hAnsi="Rambla"/>
                <w:sz w:val="24"/>
                <w:szCs w:val="24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 xml:space="preserve">“I’m </w:t>
            </w:r>
            <w:proofErr w:type="spellStart"/>
            <w:r>
              <w:rPr>
                <w:rFonts w:ascii="Rambla" w:hAnsi="Rambla"/>
                <w:i/>
                <w:sz w:val="20"/>
                <w:szCs w:val="20"/>
              </w:rPr>
              <w:t>workin</w:t>
            </w:r>
            <w:proofErr w:type="spellEnd"/>
            <w:r>
              <w:rPr>
                <w:rFonts w:ascii="Rambla" w:hAnsi="Rambla"/>
                <w:i/>
                <w:sz w:val="20"/>
                <w:szCs w:val="20"/>
              </w:rPr>
              <w:t>’ you overtime.”</w:t>
            </w:r>
            <w:r>
              <w:rPr>
                <w:rFonts w:ascii="Rambla" w:hAnsi="Rambla"/>
                <w:i/>
                <w:sz w:val="20"/>
                <w:szCs w:val="20"/>
              </w:rPr>
              <w:br/>
            </w:r>
            <w:r w:rsidR="000D354A">
              <w:rPr>
                <w:rFonts w:ascii="Rambla" w:hAnsi="Rambla"/>
                <w:sz w:val="24"/>
                <w:szCs w:val="24"/>
              </w:rPr>
              <w:t>If you’re at work, roll the die. If at home, stress – 5.</w:t>
            </w:r>
          </w:p>
          <w:p w:rsidR="005E1527" w:rsidRDefault="005E1527" w:rsidP="00276905">
            <w:pPr>
              <w:jc w:val="center"/>
              <w:rPr>
                <w:rFonts w:ascii="Rambla" w:hAnsi="Rambla"/>
                <w:sz w:val="20"/>
                <w:szCs w:val="20"/>
              </w:rPr>
            </w:pPr>
            <w:r>
              <w:rPr>
                <w:rFonts w:ascii="Rambla" w:hAnsi="Rambla"/>
                <w:sz w:val="20"/>
                <w:szCs w:val="20"/>
              </w:rPr>
              <w:t>1-</w:t>
            </w:r>
            <w:r w:rsidR="000D354A">
              <w:rPr>
                <w:rFonts w:ascii="Rambla" w:hAnsi="Rambla"/>
                <w:sz w:val="20"/>
                <w:szCs w:val="20"/>
              </w:rPr>
              <w:t>3</w:t>
            </w:r>
            <w:r>
              <w:rPr>
                <w:rFonts w:ascii="Rambla" w:hAnsi="Rambla"/>
                <w:sz w:val="20"/>
                <w:szCs w:val="20"/>
              </w:rPr>
              <w:t>: Stress - 10</w:t>
            </w:r>
          </w:p>
          <w:p w:rsidR="005E1527" w:rsidRPr="00DA7EE7" w:rsidRDefault="000D354A" w:rsidP="000D354A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sz w:val="20"/>
                <w:szCs w:val="20"/>
              </w:rPr>
              <w:t xml:space="preserve">4-6: </w:t>
            </w:r>
            <w:r w:rsidR="005E1527">
              <w:rPr>
                <w:rFonts w:ascii="Rambla" w:hAnsi="Rambla"/>
                <w:sz w:val="20"/>
                <w:szCs w:val="20"/>
              </w:rPr>
              <w:t xml:space="preserve"> Stress + 10</w:t>
            </w:r>
          </w:p>
        </w:tc>
        <w:tc>
          <w:tcPr>
            <w:tcW w:w="3600" w:type="dxa"/>
          </w:tcPr>
          <w:p w:rsidR="005E1527" w:rsidRPr="000151BF" w:rsidRDefault="000D354A" w:rsidP="00276905">
            <w:pPr>
              <w:spacing w:before="120" w:line="276" w:lineRule="auto"/>
              <w:jc w:val="center"/>
              <w:rPr>
                <w:rFonts w:ascii="Rambla" w:hAnsi="Rambla"/>
                <w:sz w:val="36"/>
                <w:szCs w:val="36"/>
              </w:rPr>
            </w:pPr>
            <w:r>
              <w:rPr>
                <w:rFonts w:ascii="Rambla" w:hAnsi="Rambla"/>
                <w:sz w:val="36"/>
                <w:szCs w:val="36"/>
              </w:rPr>
              <w:t>Gum</w:t>
            </w:r>
          </w:p>
          <w:p w:rsidR="005E1527" w:rsidRDefault="005E1527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5E1527" w:rsidRDefault="005E1527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5E1527" w:rsidRDefault="005E1527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5E1527" w:rsidRDefault="005E1527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“</w:t>
            </w:r>
            <w:r w:rsidR="000D354A">
              <w:rPr>
                <w:rFonts w:ascii="Rambla" w:hAnsi="Rambla"/>
                <w:i/>
                <w:sz w:val="20"/>
                <w:szCs w:val="20"/>
              </w:rPr>
              <w:t>Do you want any more gum?</w:t>
            </w:r>
            <w:r>
              <w:rPr>
                <w:rFonts w:ascii="Rambla" w:hAnsi="Rambla"/>
                <w:i/>
                <w:sz w:val="20"/>
                <w:szCs w:val="20"/>
              </w:rPr>
              <w:t>”</w:t>
            </w:r>
          </w:p>
          <w:p w:rsidR="005E1527" w:rsidRPr="006E44EE" w:rsidRDefault="005E1527" w:rsidP="000D354A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br/>
            </w:r>
            <w:r>
              <w:rPr>
                <w:rFonts w:ascii="Rambla" w:hAnsi="Rambla"/>
                <w:sz w:val="24"/>
                <w:szCs w:val="24"/>
              </w:rPr>
              <w:t xml:space="preserve">Stress </w:t>
            </w:r>
            <w:r w:rsidR="000D354A">
              <w:rPr>
                <w:rFonts w:ascii="Rambla" w:hAnsi="Rambla"/>
                <w:sz w:val="24"/>
                <w:szCs w:val="24"/>
              </w:rPr>
              <w:t>- 5</w:t>
            </w:r>
          </w:p>
        </w:tc>
      </w:tr>
      <w:tr w:rsidR="005E1527" w:rsidTr="00276905">
        <w:trPr>
          <w:trHeight w:val="4320"/>
        </w:trPr>
        <w:tc>
          <w:tcPr>
            <w:tcW w:w="3600" w:type="dxa"/>
          </w:tcPr>
          <w:p w:rsidR="005E1527" w:rsidRDefault="000D354A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  <w:r>
              <w:rPr>
                <w:rFonts w:ascii="Rambla" w:hAnsi="Rambla"/>
                <w:sz w:val="40"/>
                <w:szCs w:val="40"/>
              </w:rPr>
              <w:lastRenderedPageBreak/>
              <w:t>Intern</w:t>
            </w:r>
          </w:p>
          <w:p w:rsidR="005E1527" w:rsidRDefault="005E1527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5E1527" w:rsidRDefault="005E1527" w:rsidP="00752AF0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752AF0" w:rsidRDefault="00752AF0" w:rsidP="00752AF0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5E1527" w:rsidRPr="0097615D" w:rsidRDefault="00752AF0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“Congratulations! Now you’re my bitch.”</w:t>
            </w:r>
            <w:r w:rsidR="005E1527">
              <w:rPr>
                <w:rFonts w:ascii="Rambla" w:hAnsi="Rambla"/>
                <w:i/>
                <w:sz w:val="20"/>
                <w:szCs w:val="20"/>
              </w:rPr>
              <w:br/>
            </w:r>
          </w:p>
          <w:p w:rsidR="005E1527" w:rsidRDefault="00752AF0" w:rsidP="00276905">
            <w:pPr>
              <w:jc w:val="center"/>
            </w:pPr>
            <w:r>
              <w:rPr>
                <w:rFonts w:ascii="Rambla" w:hAnsi="Rambla"/>
                <w:sz w:val="24"/>
                <w:szCs w:val="24"/>
              </w:rPr>
              <w:t>Can only play at work. Stress – 10.</w:t>
            </w:r>
          </w:p>
        </w:tc>
        <w:tc>
          <w:tcPr>
            <w:tcW w:w="3600" w:type="dxa"/>
          </w:tcPr>
          <w:p w:rsidR="005E1527" w:rsidRDefault="00752AF0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  <w:r>
              <w:rPr>
                <w:rFonts w:ascii="Rambla" w:hAnsi="Rambla"/>
                <w:sz w:val="40"/>
                <w:szCs w:val="40"/>
              </w:rPr>
              <w:t>Memo</w:t>
            </w:r>
          </w:p>
          <w:p w:rsidR="005E1527" w:rsidRDefault="005E1527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</w:p>
          <w:p w:rsidR="005E1527" w:rsidRDefault="005E1527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</w:p>
          <w:p w:rsidR="005E1527" w:rsidRDefault="005E1527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</w:p>
          <w:p w:rsidR="005E1527" w:rsidRDefault="005E1527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</w:p>
          <w:p w:rsidR="005E1527" w:rsidRDefault="005E1527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</w:p>
          <w:p w:rsidR="00752AF0" w:rsidRDefault="00752AF0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Finding Memo 2: Finding Dory</w:t>
            </w:r>
          </w:p>
          <w:p w:rsidR="005E1527" w:rsidRDefault="00752AF0" w:rsidP="00752AF0">
            <w:pPr>
              <w:jc w:val="center"/>
              <w:rPr>
                <w:rFonts w:ascii="Rambla" w:hAnsi="Rambla"/>
                <w:sz w:val="24"/>
                <w:szCs w:val="24"/>
              </w:rPr>
            </w:pPr>
            <w:r>
              <w:rPr>
                <w:rFonts w:ascii="Rambla" w:hAnsi="Rambla"/>
                <w:sz w:val="24"/>
                <w:szCs w:val="24"/>
              </w:rPr>
              <w:t>Roll the die.</w:t>
            </w:r>
          </w:p>
          <w:p w:rsidR="00752AF0" w:rsidRDefault="00752AF0" w:rsidP="00752AF0">
            <w:pPr>
              <w:jc w:val="center"/>
              <w:rPr>
                <w:rFonts w:ascii="Rambla" w:hAnsi="Rambla"/>
                <w:sz w:val="24"/>
                <w:szCs w:val="24"/>
              </w:rPr>
            </w:pPr>
            <w:r>
              <w:rPr>
                <w:rFonts w:ascii="Rambla" w:hAnsi="Rambla"/>
                <w:sz w:val="24"/>
                <w:szCs w:val="24"/>
              </w:rPr>
              <w:t>1–2: Stress – 5</w:t>
            </w:r>
          </w:p>
          <w:p w:rsidR="00752AF0" w:rsidRDefault="00752AF0" w:rsidP="00752AF0">
            <w:pPr>
              <w:jc w:val="center"/>
              <w:rPr>
                <w:rFonts w:ascii="Rambla" w:hAnsi="Rambla"/>
                <w:sz w:val="24"/>
                <w:szCs w:val="24"/>
              </w:rPr>
            </w:pPr>
            <w:r>
              <w:rPr>
                <w:rFonts w:ascii="Rambla" w:hAnsi="Rambla"/>
                <w:sz w:val="24"/>
                <w:szCs w:val="24"/>
              </w:rPr>
              <w:t>3–4: Stress + 5</w:t>
            </w:r>
          </w:p>
          <w:p w:rsidR="00752AF0" w:rsidRPr="000151BF" w:rsidRDefault="00752AF0" w:rsidP="00752AF0">
            <w:pPr>
              <w:jc w:val="center"/>
              <w:rPr>
                <w:rFonts w:ascii="Rambla" w:hAnsi="Rambla"/>
                <w:sz w:val="20"/>
                <w:szCs w:val="20"/>
              </w:rPr>
            </w:pPr>
            <w:r>
              <w:rPr>
                <w:rFonts w:ascii="Rambla" w:hAnsi="Rambla"/>
                <w:sz w:val="24"/>
                <w:szCs w:val="24"/>
              </w:rPr>
              <w:t>5-6: Pass to any other player</w:t>
            </w:r>
          </w:p>
        </w:tc>
        <w:tc>
          <w:tcPr>
            <w:tcW w:w="3600" w:type="dxa"/>
          </w:tcPr>
          <w:p w:rsidR="005E1527" w:rsidRDefault="00752AF0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  <w:r>
              <w:rPr>
                <w:rFonts w:ascii="Rambla" w:hAnsi="Rambla"/>
                <w:sz w:val="40"/>
                <w:szCs w:val="40"/>
              </w:rPr>
              <w:t>Call the Boss</w:t>
            </w:r>
          </w:p>
          <w:p w:rsidR="005E1527" w:rsidRDefault="005E1527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5E1527" w:rsidRDefault="005E1527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5E1527" w:rsidRDefault="005E1527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5E1527" w:rsidRDefault="00752AF0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“Here, do my job for me.”</w:t>
            </w:r>
          </w:p>
          <w:p w:rsidR="005E1527" w:rsidRDefault="00752AF0" w:rsidP="00752AF0">
            <w:pPr>
              <w:jc w:val="center"/>
            </w:pPr>
            <w:r>
              <w:rPr>
                <w:rFonts w:ascii="Rambla" w:hAnsi="Rambla"/>
                <w:sz w:val="24"/>
                <w:szCs w:val="24"/>
              </w:rPr>
              <w:t>Doesn’t affect the boss. Use this when your stress goes up and the boss’s stress increases instead. Only playable during the day.</w:t>
            </w:r>
          </w:p>
        </w:tc>
      </w:tr>
    </w:tbl>
    <w:p w:rsidR="00DA7EE7" w:rsidRDefault="00DA7EE7"/>
    <w:p w:rsidR="005E1527" w:rsidRDefault="005E15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276905" w:rsidTr="00276905">
        <w:trPr>
          <w:trHeight w:val="4320"/>
        </w:trPr>
        <w:tc>
          <w:tcPr>
            <w:tcW w:w="3600" w:type="dxa"/>
          </w:tcPr>
          <w:p w:rsidR="00276905" w:rsidRPr="005E1527" w:rsidRDefault="00276905" w:rsidP="00276905">
            <w:pPr>
              <w:spacing w:before="120" w:line="276" w:lineRule="auto"/>
              <w:jc w:val="center"/>
              <w:rPr>
                <w:rFonts w:ascii="Rambla" w:hAnsi="Rambla"/>
                <w:sz w:val="36"/>
                <w:szCs w:val="36"/>
              </w:rPr>
            </w:pPr>
            <w:r>
              <w:rPr>
                <w:rFonts w:ascii="Rambla" w:hAnsi="Rambla"/>
                <w:sz w:val="36"/>
                <w:szCs w:val="36"/>
              </w:rPr>
              <w:t>Smoke Break</w:t>
            </w:r>
          </w:p>
          <w:p w:rsidR="00276905" w:rsidRDefault="00276905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276905" w:rsidRDefault="00276905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276905" w:rsidRDefault="00276905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276905" w:rsidRDefault="00276905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“Cancer doesn’t make you special.”</w:t>
            </w:r>
          </w:p>
          <w:p w:rsidR="00276905" w:rsidRPr="00276905" w:rsidRDefault="00276905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sz w:val="24"/>
                <w:szCs w:val="24"/>
              </w:rPr>
              <w:t>Choose another to join you.</w:t>
            </w:r>
          </w:p>
          <w:p w:rsidR="00276905" w:rsidRDefault="00276905" w:rsidP="00276905">
            <w:pPr>
              <w:spacing w:before="120"/>
              <w:jc w:val="center"/>
              <w:rPr>
                <w:rFonts w:ascii="Rambla" w:hAnsi="Rambla"/>
                <w:sz w:val="24"/>
                <w:szCs w:val="24"/>
              </w:rPr>
            </w:pPr>
            <w:r>
              <w:rPr>
                <w:rFonts w:ascii="Rambla" w:hAnsi="Rambla"/>
                <w:sz w:val="24"/>
                <w:szCs w:val="24"/>
              </w:rPr>
              <w:t>Stress – 5</w:t>
            </w:r>
          </w:p>
          <w:p w:rsidR="00276905" w:rsidRPr="0097615D" w:rsidRDefault="00276905" w:rsidP="00276905">
            <w:pPr>
              <w:spacing w:before="120"/>
              <w:jc w:val="center"/>
              <w:rPr>
                <w:rFonts w:ascii="Rambla" w:hAnsi="Rambla"/>
                <w:sz w:val="24"/>
                <w:szCs w:val="24"/>
              </w:rPr>
            </w:pPr>
            <w:r>
              <w:rPr>
                <w:rFonts w:ascii="Rambla" w:hAnsi="Rambla"/>
                <w:sz w:val="24"/>
                <w:szCs w:val="24"/>
              </w:rPr>
              <w:t>Cancer + 10</w:t>
            </w:r>
          </w:p>
        </w:tc>
        <w:tc>
          <w:tcPr>
            <w:tcW w:w="3600" w:type="dxa"/>
          </w:tcPr>
          <w:p w:rsidR="00276905" w:rsidRDefault="00276905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  <w:r>
              <w:rPr>
                <w:rFonts w:ascii="Rambla" w:hAnsi="Rambla"/>
                <w:sz w:val="40"/>
                <w:szCs w:val="40"/>
              </w:rPr>
              <w:t>Work Selfie</w:t>
            </w:r>
          </w:p>
          <w:p w:rsidR="00276905" w:rsidRDefault="00276905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276905" w:rsidRDefault="00276905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276905" w:rsidRDefault="00276905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276905" w:rsidRPr="00543997" w:rsidRDefault="00276905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“#yoloswag4jesus</w:t>
            </w:r>
          </w:p>
          <w:p w:rsidR="00276905" w:rsidRDefault="008443D0" w:rsidP="008443D0">
            <w:pPr>
              <w:jc w:val="center"/>
            </w:pPr>
            <w:r>
              <w:rPr>
                <w:rFonts w:ascii="Rambla" w:hAnsi="Rambla"/>
                <w:sz w:val="24"/>
                <w:szCs w:val="24"/>
              </w:rPr>
              <w:t xml:space="preserve">Post a selfie with this card in your hand to </w:t>
            </w:r>
            <w:proofErr w:type="spellStart"/>
            <w:r>
              <w:rPr>
                <w:rFonts w:ascii="Rambla" w:hAnsi="Rambla"/>
                <w:sz w:val="24"/>
                <w:szCs w:val="24"/>
              </w:rPr>
              <w:t>facebook</w:t>
            </w:r>
            <w:proofErr w:type="spellEnd"/>
            <w:r>
              <w:rPr>
                <w:rFonts w:ascii="Rambla" w:hAnsi="Rambla"/>
                <w:sz w:val="24"/>
                <w:szCs w:val="24"/>
              </w:rPr>
              <w:t xml:space="preserve"> to lower your stress by 15.</w:t>
            </w:r>
          </w:p>
        </w:tc>
        <w:tc>
          <w:tcPr>
            <w:tcW w:w="3600" w:type="dxa"/>
          </w:tcPr>
          <w:p w:rsidR="00276905" w:rsidRDefault="00276905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  <w:r>
              <w:rPr>
                <w:rFonts w:ascii="Rambla" w:hAnsi="Rambla"/>
                <w:sz w:val="40"/>
                <w:szCs w:val="40"/>
              </w:rPr>
              <w:t>Easy Button</w:t>
            </w:r>
          </w:p>
          <w:p w:rsidR="00276905" w:rsidRDefault="00276905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276905" w:rsidRDefault="00276905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276905" w:rsidRDefault="00276905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276905" w:rsidRPr="0097615D" w:rsidRDefault="00276905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“That was easy.”</w:t>
            </w:r>
          </w:p>
          <w:p w:rsidR="00276905" w:rsidRDefault="00276905" w:rsidP="00276905">
            <w:pPr>
              <w:rPr>
                <w:rFonts w:ascii="Rambla" w:hAnsi="Rambla"/>
                <w:sz w:val="24"/>
                <w:szCs w:val="24"/>
              </w:rPr>
            </w:pPr>
          </w:p>
          <w:p w:rsidR="00276905" w:rsidRDefault="00276905" w:rsidP="00276905">
            <w:pPr>
              <w:jc w:val="center"/>
              <w:rPr>
                <w:rFonts w:ascii="Rambla" w:hAnsi="Rambla"/>
                <w:sz w:val="24"/>
                <w:szCs w:val="24"/>
              </w:rPr>
            </w:pPr>
            <w:r>
              <w:rPr>
                <w:rFonts w:ascii="Rambla" w:hAnsi="Rambla"/>
                <w:sz w:val="24"/>
                <w:szCs w:val="24"/>
              </w:rPr>
              <w:t>Use to negate a stress increase.</w:t>
            </w:r>
          </w:p>
          <w:p w:rsidR="00276905" w:rsidRDefault="00276905" w:rsidP="00276905">
            <w:pPr>
              <w:jc w:val="center"/>
            </w:pPr>
          </w:p>
        </w:tc>
      </w:tr>
      <w:tr w:rsidR="00276905" w:rsidRPr="006E44EE" w:rsidTr="00276905">
        <w:trPr>
          <w:trHeight w:val="4320"/>
        </w:trPr>
        <w:tc>
          <w:tcPr>
            <w:tcW w:w="3600" w:type="dxa"/>
          </w:tcPr>
          <w:p w:rsidR="00276905" w:rsidRPr="000D354A" w:rsidRDefault="008443D0" w:rsidP="00276905">
            <w:pPr>
              <w:spacing w:before="120" w:line="276" w:lineRule="auto"/>
              <w:jc w:val="center"/>
              <w:rPr>
                <w:rFonts w:ascii="Rambla" w:hAnsi="Rambla"/>
                <w:sz w:val="38"/>
                <w:szCs w:val="38"/>
              </w:rPr>
            </w:pPr>
            <w:r>
              <w:rPr>
                <w:rFonts w:ascii="Rambla" w:hAnsi="Rambla"/>
                <w:sz w:val="38"/>
                <w:szCs w:val="38"/>
              </w:rPr>
              <w:lastRenderedPageBreak/>
              <w:t>Pack of Cards</w:t>
            </w:r>
          </w:p>
          <w:p w:rsidR="00276905" w:rsidRDefault="00276905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8443D0" w:rsidRDefault="008443D0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8443D0" w:rsidRDefault="008443D0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8443D0" w:rsidRPr="008443D0" w:rsidRDefault="008443D0" w:rsidP="008443D0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“Who wants to gamble?”</w:t>
            </w:r>
            <w:r>
              <w:rPr>
                <w:rFonts w:ascii="Rambla" w:hAnsi="Rambla"/>
                <w:i/>
                <w:sz w:val="20"/>
                <w:szCs w:val="20"/>
              </w:rPr>
              <w:br/>
            </w:r>
            <w:r>
              <w:rPr>
                <w:rFonts w:ascii="Rambla" w:hAnsi="Rambla"/>
                <w:sz w:val="24"/>
                <w:szCs w:val="24"/>
              </w:rPr>
              <w:t xml:space="preserve">You and a player of </w:t>
            </w:r>
            <w:proofErr w:type="gramStart"/>
            <w:r>
              <w:rPr>
                <w:rFonts w:ascii="Rambla" w:hAnsi="Rambla"/>
                <w:sz w:val="24"/>
                <w:szCs w:val="24"/>
              </w:rPr>
              <w:t>your</w:t>
            </w:r>
            <w:proofErr w:type="gramEnd"/>
            <w:r>
              <w:rPr>
                <w:rFonts w:ascii="Rambla" w:hAnsi="Rambla"/>
                <w:sz w:val="24"/>
                <w:szCs w:val="24"/>
              </w:rPr>
              <w:t xml:space="preserve"> choosing both roll the die.</w:t>
            </w:r>
          </w:p>
          <w:p w:rsidR="008443D0" w:rsidRDefault="008443D0" w:rsidP="008443D0">
            <w:pPr>
              <w:jc w:val="center"/>
              <w:rPr>
                <w:rFonts w:ascii="Rambla" w:hAnsi="Rambla"/>
                <w:sz w:val="20"/>
                <w:szCs w:val="20"/>
              </w:rPr>
            </w:pPr>
            <w:r>
              <w:rPr>
                <w:rFonts w:ascii="Rambla" w:hAnsi="Rambla"/>
                <w:sz w:val="20"/>
                <w:szCs w:val="20"/>
              </w:rPr>
              <w:t>1-3: Stress - 5</w:t>
            </w:r>
          </w:p>
          <w:p w:rsidR="008443D0" w:rsidRPr="000D354A" w:rsidRDefault="008443D0" w:rsidP="008443D0">
            <w:pPr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sz w:val="20"/>
                <w:szCs w:val="20"/>
              </w:rPr>
              <w:t>4-6:  Stress + 5</w:t>
            </w:r>
          </w:p>
        </w:tc>
        <w:tc>
          <w:tcPr>
            <w:tcW w:w="3600" w:type="dxa"/>
          </w:tcPr>
          <w:p w:rsidR="00276905" w:rsidRPr="00DA7EE7" w:rsidRDefault="008443D0" w:rsidP="00276905">
            <w:pPr>
              <w:spacing w:before="120" w:line="276" w:lineRule="auto"/>
              <w:jc w:val="center"/>
              <w:rPr>
                <w:rFonts w:ascii="Rambla" w:hAnsi="Rambla"/>
                <w:sz w:val="36"/>
                <w:szCs w:val="36"/>
              </w:rPr>
            </w:pPr>
            <w:r>
              <w:rPr>
                <w:rFonts w:ascii="Rambla" w:hAnsi="Rambla"/>
                <w:sz w:val="36"/>
                <w:szCs w:val="36"/>
              </w:rPr>
              <w:t>Sharpie</w:t>
            </w:r>
          </w:p>
          <w:p w:rsidR="00276905" w:rsidRDefault="00276905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276905" w:rsidRDefault="00276905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276905" w:rsidRDefault="00276905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276905" w:rsidRPr="00DA7EE7" w:rsidRDefault="00276905" w:rsidP="008443D0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“</w:t>
            </w:r>
            <w:r w:rsidR="008443D0">
              <w:rPr>
                <w:rFonts w:ascii="Rambla" w:hAnsi="Rambla"/>
                <w:i/>
                <w:sz w:val="20"/>
                <w:szCs w:val="20"/>
              </w:rPr>
              <w:t>What should I draw this time?”</w:t>
            </w:r>
            <w:r>
              <w:rPr>
                <w:rFonts w:ascii="Rambla" w:hAnsi="Rambla"/>
                <w:i/>
                <w:sz w:val="20"/>
                <w:szCs w:val="20"/>
              </w:rPr>
              <w:br/>
            </w:r>
            <w:r>
              <w:rPr>
                <w:rFonts w:ascii="Rambla" w:hAnsi="Rambla"/>
                <w:sz w:val="24"/>
                <w:szCs w:val="24"/>
              </w:rPr>
              <w:t xml:space="preserve">If </w:t>
            </w:r>
            <w:r w:rsidR="008443D0">
              <w:rPr>
                <w:rFonts w:ascii="Rambla" w:hAnsi="Rambla"/>
                <w:sz w:val="24"/>
                <w:szCs w:val="24"/>
              </w:rPr>
              <w:t>another employee just fell asleep at work, play this card to decrease your stress by 15.</w:t>
            </w:r>
          </w:p>
        </w:tc>
        <w:tc>
          <w:tcPr>
            <w:tcW w:w="3600" w:type="dxa"/>
          </w:tcPr>
          <w:p w:rsidR="00276905" w:rsidRPr="000151BF" w:rsidRDefault="008443D0" w:rsidP="00276905">
            <w:pPr>
              <w:spacing w:before="120" w:line="276" w:lineRule="auto"/>
              <w:jc w:val="center"/>
              <w:rPr>
                <w:rFonts w:ascii="Rambla" w:hAnsi="Rambla"/>
                <w:sz w:val="36"/>
                <w:szCs w:val="36"/>
              </w:rPr>
            </w:pPr>
            <w:r>
              <w:rPr>
                <w:rFonts w:ascii="Rambla" w:hAnsi="Rambla"/>
                <w:sz w:val="36"/>
                <w:szCs w:val="36"/>
              </w:rPr>
              <w:t>Headphones</w:t>
            </w:r>
          </w:p>
          <w:p w:rsidR="00276905" w:rsidRDefault="00276905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276905" w:rsidRDefault="00276905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276905" w:rsidRDefault="00276905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276905" w:rsidRDefault="008443D0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Block out your coworkers.</w:t>
            </w:r>
          </w:p>
          <w:p w:rsidR="00276905" w:rsidRPr="006E44EE" w:rsidRDefault="00276905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br/>
            </w:r>
            <w:r w:rsidR="008443D0">
              <w:rPr>
                <w:rFonts w:ascii="Rambla" w:hAnsi="Rambla"/>
                <w:sz w:val="24"/>
                <w:szCs w:val="24"/>
              </w:rPr>
              <w:t>Use to negate a stress increase.</w:t>
            </w:r>
          </w:p>
        </w:tc>
      </w:tr>
      <w:tr w:rsidR="00276905" w:rsidTr="00276905">
        <w:trPr>
          <w:trHeight w:val="4320"/>
        </w:trPr>
        <w:tc>
          <w:tcPr>
            <w:tcW w:w="3600" w:type="dxa"/>
          </w:tcPr>
          <w:p w:rsidR="00276905" w:rsidRDefault="008443D0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  <w:r>
              <w:rPr>
                <w:rFonts w:ascii="Rambla" w:hAnsi="Rambla"/>
                <w:sz w:val="40"/>
                <w:szCs w:val="40"/>
              </w:rPr>
              <w:t>Stress Ball</w:t>
            </w:r>
          </w:p>
          <w:p w:rsidR="00276905" w:rsidRDefault="00276905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276905" w:rsidRDefault="00276905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276905" w:rsidRDefault="00276905" w:rsidP="00276905">
            <w:pPr>
              <w:spacing w:before="120" w:line="276" w:lineRule="auto"/>
              <w:rPr>
                <w:rFonts w:ascii="Rambla" w:hAnsi="Rambla"/>
                <w:sz w:val="40"/>
                <w:szCs w:val="40"/>
              </w:rPr>
            </w:pPr>
          </w:p>
          <w:p w:rsidR="00276905" w:rsidRPr="0097615D" w:rsidRDefault="00276905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“</w:t>
            </w:r>
            <w:r w:rsidR="008443D0">
              <w:rPr>
                <w:rFonts w:ascii="Rambla" w:hAnsi="Rambla"/>
                <w:i/>
                <w:sz w:val="20"/>
                <w:szCs w:val="20"/>
              </w:rPr>
              <w:t>Urge to kill… fading.”</w:t>
            </w:r>
            <w:r>
              <w:rPr>
                <w:rFonts w:ascii="Rambla" w:hAnsi="Rambla"/>
                <w:i/>
                <w:sz w:val="20"/>
                <w:szCs w:val="20"/>
              </w:rPr>
              <w:br/>
            </w:r>
          </w:p>
          <w:p w:rsidR="00276905" w:rsidRDefault="008443D0" w:rsidP="00276905">
            <w:pPr>
              <w:jc w:val="center"/>
            </w:pPr>
            <w:r>
              <w:rPr>
                <w:rFonts w:ascii="Rambla" w:hAnsi="Rambla"/>
                <w:sz w:val="24"/>
                <w:szCs w:val="24"/>
              </w:rPr>
              <w:t>Stress – 5</w:t>
            </w:r>
          </w:p>
        </w:tc>
        <w:tc>
          <w:tcPr>
            <w:tcW w:w="3600" w:type="dxa"/>
          </w:tcPr>
          <w:p w:rsidR="00276905" w:rsidRDefault="00276905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  <w:r>
              <w:rPr>
                <w:rFonts w:ascii="Rambla" w:hAnsi="Rambla"/>
                <w:sz w:val="40"/>
                <w:szCs w:val="40"/>
              </w:rPr>
              <w:t>Me</w:t>
            </w:r>
            <w:r w:rsidR="00F32E7A">
              <w:rPr>
                <w:rFonts w:ascii="Rambla" w:hAnsi="Rambla"/>
                <w:sz w:val="40"/>
                <w:szCs w:val="40"/>
              </w:rPr>
              <w:t>ditation</w:t>
            </w:r>
          </w:p>
          <w:p w:rsidR="00276905" w:rsidRDefault="00276905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</w:p>
          <w:p w:rsidR="00276905" w:rsidRDefault="00276905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</w:p>
          <w:p w:rsidR="00276905" w:rsidRDefault="00276905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</w:p>
          <w:p w:rsidR="00276905" w:rsidRDefault="00276905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</w:p>
          <w:p w:rsidR="00276905" w:rsidRDefault="00276905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</w:p>
          <w:p w:rsidR="00276905" w:rsidRDefault="00F32E7A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“Breathe in, breathe out.”</w:t>
            </w:r>
          </w:p>
          <w:p w:rsidR="00276905" w:rsidRPr="000151BF" w:rsidRDefault="00F32E7A" w:rsidP="00276905">
            <w:pPr>
              <w:jc w:val="center"/>
              <w:rPr>
                <w:rFonts w:ascii="Rambla" w:hAnsi="Rambla"/>
                <w:sz w:val="20"/>
                <w:szCs w:val="20"/>
              </w:rPr>
            </w:pPr>
            <w:r>
              <w:rPr>
                <w:rFonts w:ascii="Rambla" w:hAnsi="Rambla"/>
                <w:sz w:val="24"/>
                <w:szCs w:val="24"/>
              </w:rPr>
              <w:t>Use when your stress decreases to double the number it decreases by.</w:t>
            </w:r>
          </w:p>
        </w:tc>
        <w:tc>
          <w:tcPr>
            <w:tcW w:w="3600" w:type="dxa"/>
          </w:tcPr>
          <w:p w:rsidR="00276905" w:rsidRDefault="00F32E7A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  <w:r>
              <w:rPr>
                <w:rFonts w:ascii="Rambla" w:hAnsi="Rambla"/>
                <w:sz w:val="40"/>
                <w:szCs w:val="40"/>
              </w:rPr>
              <w:t>Motivational Poster</w:t>
            </w:r>
          </w:p>
          <w:p w:rsidR="00276905" w:rsidRDefault="00276905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276905" w:rsidRDefault="00276905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276905" w:rsidRDefault="00276905" w:rsidP="00276905">
            <w:pPr>
              <w:spacing w:before="120" w:line="276" w:lineRule="auto"/>
              <w:jc w:val="center"/>
              <w:rPr>
                <w:rFonts w:ascii="Rambla" w:hAnsi="Rambla"/>
                <w:sz w:val="40"/>
                <w:szCs w:val="40"/>
              </w:rPr>
            </w:pPr>
          </w:p>
          <w:p w:rsidR="00276905" w:rsidRDefault="00F32E7A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  <w:r>
              <w:rPr>
                <w:rFonts w:ascii="Rambla" w:hAnsi="Rambla"/>
                <w:i/>
                <w:sz w:val="20"/>
                <w:szCs w:val="20"/>
              </w:rPr>
              <w:t>Do you really think that’s going to help?</w:t>
            </w:r>
          </w:p>
          <w:p w:rsidR="00F32E7A" w:rsidRDefault="00F32E7A" w:rsidP="00276905">
            <w:pPr>
              <w:spacing w:before="120" w:line="276" w:lineRule="auto"/>
              <w:jc w:val="center"/>
              <w:rPr>
                <w:rFonts w:ascii="Rambla" w:hAnsi="Rambla"/>
                <w:i/>
                <w:sz w:val="20"/>
                <w:szCs w:val="20"/>
              </w:rPr>
            </w:pPr>
          </w:p>
          <w:p w:rsidR="00276905" w:rsidRDefault="00F32E7A" w:rsidP="00276905">
            <w:pPr>
              <w:jc w:val="center"/>
            </w:pPr>
            <w:r>
              <w:rPr>
                <w:rFonts w:ascii="Rambla" w:hAnsi="Rambla"/>
                <w:sz w:val="24"/>
                <w:szCs w:val="24"/>
              </w:rPr>
              <w:t>Stress - 5</w:t>
            </w:r>
          </w:p>
        </w:tc>
      </w:tr>
    </w:tbl>
    <w:p w:rsidR="00276905" w:rsidRDefault="00276905"/>
    <w:p w:rsidR="00276905" w:rsidRDefault="00276905"/>
    <w:sectPr w:rsidR="00276905" w:rsidSect="000919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mbla">
    <w:panose1 w:val="00000000000000000000"/>
    <w:charset w:val="00"/>
    <w:family w:val="modern"/>
    <w:notTrueType/>
    <w:pitch w:val="variable"/>
    <w:sig w:usb0="8000002F" w:usb1="4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9BA"/>
    <w:rsid w:val="00000217"/>
    <w:rsid w:val="00000F75"/>
    <w:rsid w:val="000021F7"/>
    <w:rsid w:val="00004811"/>
    <w:rsid w:val="0000537F"/>
    <w:rsid w:val="0000736B"/>
    <w:rsid w:val="00007DA0"/>
    <w:rsid w:val="000151BF"/>
    <w:rsid w:val="000174C3"/>
    <w:rsid w:val="00017EC2"/>
    <w:rsid w:val="00023183"/>
    <w:rsid w:val="00024933"/>
    <w:rsid w:val="00027876"/>
    <w:rsid w:val="000318F5"/>
    <w:rsid w:val="0003546E"/>
    <w:rsid w:val="00035914"/>
    <w:rsid w:val="000500BC"/>
    <w:rsid w:val="00050177"/>
    <w:rsid w:val="000502A9"/>
    <w:rsid w:val="00055FB8"/>
    <w:rsid w:val="0006252C"/>
    <w:rsid w:val="00063CA0"/>
    <w:rsid w:val="000741FB"/>
    <w:rsid w:val="00074383"/>
    <w:rsid w:val="0007441F"/>
    <w:rsid w:val="00074933"/>
    <w:rsid w:val="00074EF3"/>
    <w:rsid w:val="00083F13"/>
    <w:rsid w:val="000919BA"/>
    <w:rsid w:val="0009539F"/>
    <w:rsid w:val="000A012E"/>
    <w:rsid w:val="000A2F1D"/>
    <w:rsid w:val="000A6B3B"/>
    <w:rsid w:val="000A6CE7"/>
    <w:rsid w:val="000A79C9"/>
    <w:rsid w:val="000A7D3C"/>
    <w:rsid w:val="000A7FB7"/>
    <w:rsid w:val="000B0926"/>
    <w:rsid w:val="000B5B46"/>
    <w:rsid w:val="000C0C63"/>
    <w:rsid w:val="000C5AFE"/>
    <w:rsid w:val="000D295D"/>
    <w:rsid w:val="000D354A"/>
    <w:rsid w:val="000D54C6"/>
    <w:rsid w:val="000D6914"/>
    <w:rsid w:val="000D72AA"/>
    <w:rsid w:val="000E066F"/>
    <w:rsid w:val="000E0792"/>
    <w:rsid w:val="000E3D05"/>
    <w:rsid w:val="000E5811"/>
    <w:rsid w:val="000F0F85"/>
    <w:rsid w:val="000F29AE"/>
    <w:rsid w:val="000F3103"/>
    <w:rsid w:val="000F436C"/>
    <w:rsid w:val="00102AB7"/>
    <w:rsid w:val="00103FDB"/>
    <w:rsid w:val="00104584"/>
    <w:rsid w:val="00105D0D"/>
    <w:rsid w:val="0010678D"/>
    <w:rsid w:val="00107D2E"/>
    <w:rsid w:val="001104BC"/>
    <w:rsid w:val="00111E90"/>
    <w:rsid w:val="001125E2"/>
    <w:rsid w:val="00116B91"/>
    <w:rsid w:val="00117093"/>
    <w:rsid w:val="00120D14"/>
    <w:rsid w:val="00121B88"/>
    <w:rsid w:val="00121E07"/>
    <w:rsid w:val="0012432C"/>
    <w:rsid w:val="00127D7B"/>
    <w:rsid w:val="00132085"/>
    <w:rsid w:val="00137600"/>
    <w:rsid w:val="0014137B"/>
    <w:rsid w:val="00141E8B"/>
    <w:rsid w:val="00143CD5"/>
    <w:rsid w:val="00147637"/>
    <w:rsid w:val="00151664"/>
    <w:rsid w:val="001545F9"/>
    <w:rsid w:val="0015541A"/>
    <w:rsid w:val="00163D90"/>
    <w:rsid w:val="00164DCC"/>
    <w:rsid w:val="00166402"/>
    <w:rsid w:val="00171837"/>
    <w:rsid w:val="00172E7E"/>
    <w:rsid w:val="001810BB"/>
    <w:rsid w:val="00183893"/>
    <w:rsid w:val="0019599A"/>
    <w:rsid w:val="001A1D2E"/>
    <w:rsid w:val="001A1E12"/>
    <w:rsid w:val="001A2BEE"/>
    <w:rsid w:val="001B1461"/>
    <w:rsid w:val="001B5AC6"/>
    <w:rsid w:val="001B764D"/>
    <w:rsid w:val="001C10BC"/>
    <w:rsid w:val="001C19C6"/>
    <w:rsid w:val="001C3B05"/>
    <w:rsid w:val="001C40F9"/>
    <w:rsid w:val="001C5039"/>
    <w:rsid w:val="001C5F3A"/>
    <w:rsid w:val="001D0B4B"/>
    <w:rsid w:val="001D3BFE"/>
    <w:rsid w:val="001D78D9"/>
    <w:rsid w:val="001E00CE"/>
    <w:rsid w:val="001E1BE9"/>
    <w:rsid w:val="001E43D1"/>
    <w:rsid w:val="001E4436"/>
    <w:rsid w:val="001E5286"/>
    <w:rsid w:val="001E6FB7"/>
    <w:rsid w:val="001F083C"/>
    <w:rsid w:val="00200696"/>
    <w:rsid w:val="00205294"/>
    <w:rsid w:val="002062A6"/>
    <w:rsid w:val="00211AB5"/>
    <w:rsid w:val="002129CE"/>
    <w:rsid w:val="00216A65"/>
    <w:rsid w:val="00221809"/>
    <w:rsid w:val="00221B67"/>
    <w:rsid w:val="00222DF7"/>
    <w:rsid w:val="00224E51"/>
    <w:rsid w:val="002250FD"/>
    <w:rsid w:val="0023045A"/>
    <w:rsid w:val="00233BE9"/>
    <w:rsid w:val="00233D65"/>
    <w:rsid w:val="00235D5E"/>
    <w:rsid w:val="00236065"/>
    <w:rsid w:val="002411E6"/>
    <w:rsid w:val="00243763"/>
    <w:rsid w:val="00243CBC"/>
    <w:rsid w:val="00244B7D"/>
    <w:rsid w:val="00246E1F"/>
    <w:rsid w:val="00247F74"/>
    <w:rsid w:val="00253354"/>
    <w:rsid w:val="0026129D"/>
    <w:rsid w:val="00265A5A"/>
    <w:rsid w:val="00265B0D"/>
    <w:rsid w:val="002717A4"/>
    <w:rsid w:val="002748F8"/>
    <w:rsid w:val="002755E2"/>
    <w:rsid w:val="002767E0"/>
    <w:rsid w:val="00276905"/>
    <w:rsid w:val="00277945"/>
    <w:rsid w:val="002802A0"/>
    <w:rsid w:val="00282809"/>
    <w:rsid w:val="0028290D"/>
    <w:rsid w:val="00284BCE"/>
    <w:rsid w:val="00291C40"/>
    <w:rsid w:val="00291E93"/>
    <w:rsid w:val="002A3AEF"/>
    <w:rsid w:val="002A3EEC"/>
    <w:rsid w:val="002A518C"/>
    <w:rsid w:val="002A5647"/>
    <w:rsid w:val="002B142B"/>
    <w:rsid w:val="002B1ECC"/>
    <w:rsid w:val="002B67DD"/>
    <w:rsid w:val="002B6F21"/>
    <w:rsid w:val="002C0CE0"/>
    <w:rsid w:val="002C2166"/>
    <w:rsid w:val="002C251E"/>
    <w:rsid w:val="002C2CAF"/>
    <w:rsid w:val="002C55F8"/>
    <w:rsid w:val="002C6DA8"/>
    <w:rsid w:val="002D1199"/>
    <w:rsid w:val="002D2F55"/>
    <w:rsid w:val="002D39B1"/>
    <w:rsid w:val="002D65B3"/>
    <w:rsid w:val="002E38D8"/>
    <w:rsid w:val="002E4A05"/>
    <w:rsid w:val="002E5746"/>
    <w:rsid w:val="002E6FEC"/>
    <w:rsid w:val="002F0350"/>
    <w:rsid w:val="002F0E02"/>
    <w:rsid w:val="002F1FE5"/>
    <w:rsid w:val="002F28E6"/>
    <w:rsid w:val="00301C18"/>
    <w:rsid w:val="00303640"/>
    <w:rsid w:val="0030399F"/>
    <w:rsid w:val="00305494"/>
    <w:rsid w:val="00323C25"/>
    <w:rsid w:val="00330E63"/>
    <w:rsid w:val="00332CC1"/>
    <w:rsid w:val="00343CBB"/>
    <w:rsid w:val="003443A4"/>
    <w:rsid w:val="00352782"/>
    <w:rsid w:val="00354D91"/>
    <w:rsid w:val="0035528C"/>
    <w:rsid w:val="00363145"/>
    <w:rsid w:val="0036320D"/>
    <w:rsid w:val="00365018"/>
    <w:rsid w:val="00365AD4"/>
    <w:rsid w:val="00370259"/>
    <w:rsid w:val="00370F44"/>
    <w:rsid w:val="00372C84"/>
    <w:rsid w:val="003736A8"/>
    <w:rsid w:val="00373D4A"/>
    <w:rsid w:val="003750E6"/>
    <w:rsid w:val="00380CED"/>
    <w:rsid w:val="00381537"/>
    <w:rsid w:val="00381AA0"/>
    <w:rsid w:val="00385A46"/>
    <w:rsid w:val="003871AD"/>
    <w:rsid w:val="00394B41"/>
    <w:rsid w:val="003976DC"/>
    <w:rsid w:val="003A077D"/>
    <w:rsid w:val="003A28F5"/>
    <w:rsid w:val="003A4B39"/>
    <w:rsid w:val="003B3D2B"/>
    <w:rsid w:val="003B7259"/>
    <w:rsid w:val="003C0963"/>
    <w:rsid w:val="003C27F9"/>
    <w:rsid w:val="003C6D6A"/>
    <w:rsid w:val="003C727F"/>
    <w:rsid w:val="003C74EB"/>
    <w:rsid w:val="003D0499"/>
    <w:rsid w:val="003D48B5"/>
    <w:rsid w:val="003D6F15"/>
    <w:rsid w:val="003D736A"/>
    <w:rsid w:val="003E0DE1"/>
    <w:rsid w:val="003E3BBF"/>
    <w:rsid w:val="003E4838"/>
    <w:rsid w:val="003E4E4D"/>
    <w:rsid w:val="003E6C44"/>
    <w:rsid w:val="003E6F79"/>
    <w:rsid w:val="003F0C67"/>
    <w:rsid w:val="003F1720"/>
    <w:rsid w:val="003F235A"/>
    <w:rsid w:val="003F512D"/>
    <w:rsid w:val="003F647B"/>
    <w:rsid w:val="004015FC"/>
    <w:rsid w:val="00410B5E"/>
    <w:rsid w:val="00412071"/>
    <w:rsid w:val="004149ED"/>
    <w:rsid w:val="00417324"/>
    <w:rsid w:val="00417E3C"/>
    <w:rsid w:val="004268A6"/>
    <w:rsid w:val="00432F0C"/>
    <w:rsid w:val="00435A99"/>
    <w:rsid w:val="00440855"/>
    <w:rsid w:val="0044353B"/>
    <w:rsid w:val="00443BB6"/>
    <w:rsid w:val="004528DE"/>
    <w:rsid w:val="00457E67"/>
    <w:rsid w:val="00461D3F"/>
    <w:rsid w:val="0046690C"/>
    <w:rsid w:val="00466DBA"/>
    <w:rsid w:val="00470199"/>
    <w:rsid w:val="0047549F"/>
    <w:rsid w:val="004757D9"/>
    <w:rsid w:val="00477321"/>
    <w:rsid w:val="00477798"/>
    <w:rsid w:val="004903F6"/>
    <w:rsid w:val="00492646"/>
    <w:rsid w:val="00493A6A"/>
    <w:rsid w:val="00494A5E"/>
    <w:rsid w:val="004957B3"/>
    <w:rsid w:val="004A204A"/>
    <w:rsid w:val="004A416C"/>
    <w:rsid w:val="004A63C3"/>
    <w:rsid w:val="004A6445"/>
    <w:rsid w:val="004B2D35"/>
    <w:rsid w:val="004C27E8"/>
    <w:rsid w:val="004D0DF5"/>
    <w:rsid w:val="004D627F"/>
    <w:rsid w:val="004E0351"/>
    <w:rsid w:val="004E599B"/>
    <w:rsid w:val="004F030A"/>
    <w:rsid w:val="004F3127"/>
    <w:rsid w:val="00505243"/>
    <w:rsid w:val="005072C8"/>
    <w:rsid w:val="00511567"/>
    <w:rsid w:val="00511F52"/>
    <w:rsid w:val="00512E43"/>
    <w:rsid w:val="005161E3"/>
    <w:rsid w:val="005162B8"/>
    <w:rsid w:val="00516DEF"/>
    <w:rsid w:val="00517AB6"/>
    <w:rsid w:val="00520669"/>
    <w:rsid w:val="00530B45"/>
    <w:rsid w:val="00530E49"/>
    <w:rsid w:val="005314D8"/>
    <w:rsid w:val="00533F38"/>
    <w:rsid w:val="00534DEE"/>
    <w:rsid w:val="005403BB"/>
    <w:rsid w:val="005407F8"/>
    <w:rsid w:val="00542E93"/>
    <w:rsid w:val="00543997"/>
    <w:rsid w:val="00544B62"/>
    <w:rsid w:val="00546977"/>
    <w:rsid w:val="005527F3"/>
    <w:rsid w:val="0055468E"/>
    <w:rsid w:val="005550EC"/>
    <w:rsid w:val="005557C3"/>
    <w:rsid w:val="00555F2C"/>
    <w:rsid w:val="005564C5"/>
    <w:rsid w:val="00560B59"/>
    <w:rsid w:val="00565702"/>
    <w:rsid w:val="00571DCD"/>
    <w:rsid w:val="0057275C"/>
    <w:rsid w:val="00573CBB"/>
    <w:rsid w:val="00574190"/>
    <w:rsid w:val="0057680E"/>
    <w:rsid w:val="00584122"/>
    <w:rsid w:val="0058547D"/>
    <w:rsid w:val="00592959"/>
    <w:rsid w:val="0059368E"/>
    <w:rsid w:val="00593707"/>
    <w:rsid w:val="00594857"/>
    <w:rsid w:val="005956CF"/>
    <w:rsid w:val="00597610"/>
    <w:rsid w:val="00597668"/>
    <w:rsid w:val="005A0E42"/>
    <w:rsid w:val="005A1438"/>
    <w:rsid w:val="005A1A14"/>
    <w:rsid w:val="005B45B5"/>
    <w:rsid w:val="005C012F"/>
    <w:rsid w:val="005C28C1"/>
    <w:rsid w:val="005C2C33"/>
    <w:rsid w:val="005C3A13"/>
    <w:rsid w:val="005C5FEB"/>
    <w:rsid w:val="005C7105"/>
    <w:rsid w:val="005C748B"/>
    <w:rsid w:val="005D060C"/>
    <w:rsid w:val="005D0783"/>
    <w:rsid w:val="005D6135"/>
    <w:rsid w:val="005E1527"/>
    <w:rsid w:val="005E33C5"/>
    <w:rsid w:val="005E349B"/>
    <w:rsid w:val="005E5D3C"/>
    <w:rsid w:val="005E6B4F"/>
    <w:rsid w:val="005E7EA9"/>
    <w:rsid w:val="005F1046"/>
    <w:rsid w:val="005F1F10"/>
    <w:rsid w:val="005F53D0"/>
    <w:rsid w:val="005F6B7D"/>
    <w:rsid w:val="00601C66"/>
    <w:rsid w:val="0060216F"/>
    <w:rsid w:val="00611242"/>
    <w:rsid w:val="006227B6"/>
    <w:rsid w:val="00624909"/>
    <w:rsid w:val="006252A7"/>
    <w:rsid w:val="00626585"/>
    <w:rsid w:val="00634A2B"/>
    <w:rsid w:val="00636614"/>
    <w:rsid w:val="00636C1C"/>
    <w:rsid w:val="00641353"/>
    <w:rsid w:val="00641936"/>
    <w:rsid w:val="00644746"/>
    <w:rsid w:val="0065375F"/>
    <w:rsid w:val="006540F2"/>
    <w:rsid w:val="00656A30"/>
    <w:rsid w:val="006578E0"/>
    <w:rsid w:val="006618D5"/>
    <w:rsid w:val="00664B41"/>
    <w:rsid w:val="00667ACA"/>
    <w:rsid w:val="00670280"/>
    <w:rsid w:val="00673B26"/>
    <w:rsid w:val="006744AA"/>
    <w:rsid w:val="006755CE"/>
    <w:rsid w:val="00685D31"/>
    <w:rsid w:val="006866EC"/>
    <w:rsid w:val="00690115"/>
    <w:rsid w:val="00691552"/>
    <w:rsid w:val="006A0780"/>
    <w:rsid w:val="006A4CF3"/>
    <w:rsid w:val="006A5FBA"/>
    <w:rsid w:val="006B0DC9"/>
    <w:rsid w:val="006B1956"/>
    <w:rsid w:val="006D06E1"/>
    <w:rsid w:val="006D0A1B"/>
    <w:rsid w:val="006D12BB"/>
    <w:rsid w:val="006D4625"/>
    <w:rsid w:val="006D479A"/>
    <w:rsid w:val="006D58D1"/>
    <w:rsid w:val="006D68BC"/>
    <w:rsid w:val="006E1D67"/>
    <w:rsid w:val="006E257F"/>
    <w:rsid w:val="006E44EE"/>
    <w:rsid w:val="006E4705"/>
    <w:rsid w:val="006E65DE"/>
    <w:rsid w:val="006E7E92"/>
    <w:rsid w:val="006F0479"/>
    <w:rsid w:val="006F1139"/>
    <w:rsid w:val="006F23A8"/>
    <w:rsid w:val="006F3C77"/>
    <w:rsid w:val="006F3D29"/>
    <w:rsid w:val="006F60CD"/>
    <w:rsid w:val="006F673A"/>
    <w:rsid w:val="006F6991"/>
    <w:rsid w:val="007037EE"/>
    <w:rsid w:val="00704D2D"/>
    <w:rsid w:val="00710507"/>
    <w:rsid w:val="00712170"/>
    <w:rsid w:val="0071383B"/>
    <w:rsid w:val="00713E54"/>
    <w:rsid w:val="0071414A"/>
    <w:rsid w:val="00714801"/>
    <w:rsid w:val="007157C1"/>
    <w:rsid w:val="00717565"/>
    <w:rsid w:val="00720E4A"/>
    <w:rsid w:val="007237A4"/>
    <w:rsid w:val="007240E6"/>
    <w:rsid w:val="007304FC"/>
    <w:rsid w:val="007359E6"/>
    <w:rsid w:val="00736CEB"/>
    <w:rsid w:val="007371F0"/>
    <w:rsid w:val="00737CC5"/>
    <w:rsid w:val="00740FE3"/>
    <w:rsid w:val="007441C2"/>
    <w:rsid w:val="00744633"/>
    <w:rsid w:val="007457AB"/>
    <w:rsid w:val="00745AB0"/>
    <w:rsid w:val="0074649D"/>
    <w:rsid w:val="00746DEB"/>
    <w:rsid w:val="00747703"/>
    <w:rsid w:val="007511D1"/>
    <w:rsid w:val="00752AF0"/>
    <w:rsid w:val="007531C7"/>
    <w:rsid w:val="00774F15"/>
    <w:rsid w:val="007754C4"/>
    <w:rsid w:val="00780437"/>
    <w:rsid w:val="007846D1"/>
    <w:rsid w:val="0079062D"/>
    <w:rsid w:val="00791A92"/>
    <w:rsid w:val="00792B64"/>
    <w:rsid w:val="00797552"/>
    <w:rsid w:val="007A0034"/>
    <w:rsid w:val="007A073C"/>
    <w:rsid w:val="007A0B72"/>
    <w:rsid w:val="007A205F"/>
    <w:rsid w:val="007A329B"/>
    <w:rsid w:val="007A4074"/>
    <w:rsid w:val="007A70B5"/>
    <w:rsid w:val="007A771B"/>
    <w:rsid w:val="007B4030"/>
    <w:rsid w:val="007B46A0"/>
    <w:rsid w:val="007C6E22"/>
    <w:rsid w:val="007C7537"/>
    <w:rsid w:val="007D38BC"/>
    <w:rsid w:val="007D4FCF"/>
    <w:rsid w:val="007D6B0A"/>
    <w:rsid w:val="007D7249"/>
    <w:rsid w:val="007D7C4B"/>
    <w:rsid w:val="007E1F93"/>
    <w:rsid w:val="007E6758"/>
    <w:rsid w:val="007F07A9"/>
    <w:rsid w:val="007F370C"/>
    <w:rsid w:val="007F51CB"/>
    <w:rsid w:val="007F5C0B"/>
    <w:rsid w:val="007F76E8"/>
    <w:rsid w:val="00804730"/>
    <w:rsid w:val="008058E2"/>
    <w:rsid w:val="00806DFA"/>
    <w:rsid w:val="0081228A"/>
    <w:rsid w:val="0081354B"/>
    <w:rsid w:val="008226A8"/>
    <w:rsid w:val="008350EC"/>
    <w:rsid w:val="00836DEE"/>
    <w:rsid w:val="00842A74"/>
    <w:rsid w:val="00842FEB"/>
    <w:rsid w:val="00843C21"/>
    <w:rsid w:val="008443D0"/>
    <w:rsid w:val="00845DF4"/>
    <w:rsid w:val="00847857"/>
    <w:rsid w:val="008534E9"/>
    <w:rsid w:val="00854021"/>
    <w:rsid w:val="00854FDE"/>
    <w:rsid w:val="00861BF8"/>
    <w:rsid w:val="00863A0A"/>
    <w:rsid w:val="00864042"/>
    <w:rsid w:val="008647E5"/>
    <w:rsid w:val="0086688F"/>
    <w:rsid w:val="00867D66"/>
    <w:rsid w:val="00870662"/>
    <w:rsid w:val="00873C1B"/>
    <w:rsid w:val="00877A54"/>
    <w:rsid w:val="00882CC6"/>
    <w:rsid w:val="00890F68"/>
    <w:rsid w:val="00892C02"/>
    <w:rsid w:val="00893206"/>
    <w:rsid w:val="00893250"/>
    <w:rsid w:val="0089421F"/>
    <w:rsid w:val="008967FF"/>
    <w:rsid w:val="008A2426"/>
    <w:rsid w:val="008A52A8"/>
    <w:rsid w:val="008B239A"/>
    <w:rsid w:val="008B2E10"/>
    <w:rsid w:val="008B48F0"/>
    <w:rsid w:val="008B5010"/>
    <w:rsid w:val="008C6A1E"/>
    <w:rsid w:val="008C7423"/>
    <w:rsid w:val="008C7F6A"/>
    <w:rsid w:val="008D1EA5"/>
    <w:rsid w:val="008D5244"/>
    <w:rsid w:val="008D69DF"/>
    <w:rsid w:val="008E100E"/>
    <w:rsid w:val="008E53DD"/>
    <w:rsid w:val="008E7C08"/>
    <w:rsid w:val="008F1A59"/>
    <w:rsid w:val="0090796F"/>
    <w:rsid w:val="009112B4"/>
    <w:rsid w:val="00911C7E"/>
    <w:rsid w:val="00912441"/>
    <w:rsid w:val="00913D43"/>
    <w:rsid w:val="00915952"/>
    <w:rsid w:val="00915ADC"/>
    <w:rsid w:val="00916FE4"/>
    <w:rsid w:val="0092439C"/>
    <w:rsid w:val="00924495"/>
    <w:rsid w:val="00933DC7"/>
    <w:rsid w:val="0094183A"/>
    <w:rsid w:val="00946F08"/>
    <w:rsid w:val="00950A26"/>
    <w:rsid w:val="00954AD7"/>
    <w:rsid w:val="009558A5"/>
    <w:rsid w:val="00955BDD"/>
    <w:rsid w:val="009659E6"/>
    <w:rsid w:val="00972F59"/>
    <w:rsid w:val="00974B29"/>
    <w:rsid w:val="0097615D"/>
    <w:rsid w:val="00976EB7"/>
    <w:rsid w:val="00981383"/>
    <w:rsid w:val="009823D7"/>
    <w:rsid w:val="00990D9E"/>
    <w:rsid w:val="00991681"/>
    <w:rsid w:val="00992C54"/>
    <w:rsid w:val="00994B82"/>
    <w:rsid w:val="00994B8B"/>
    <w:rsid w:val="00996034"/>
    <w:rsid w:val="009A0D6D"/>
    <w:rsid w:val="009A1065"/>
    <w:rsid w:val="009A2D78"/>
    <w:rsid w:val="009A5CC0"/>
    <w:rsid w:val="009B0BA8"/>
    <w:rsid w:val="009B13A4"/>
    <w:rsid w:val="009B2CF1"/>
    <w:rsid w:val="009C3E1D"/>
    <w:rsid w:val="009C4E29"/>
    <w:rsid w:val="009C5815"/>
    <w:rsid w:val="009C6E23"/>
    <w:rsid w:val="009D5E7D"/>
    <w:rsid w:val="009D5F70"/>
    <w:rsid w:val="009D74C3"/>
    <w:rsid w:val="009E08B6"/>
    <w:rsid w:val="009E1286"/>
    <w:rsid w:val="009F0279"/>
    <w:rsid w:val="009F0D23"/>
    <w:rsid w:val="009F1E68"/>
    <w:rsid w:val="009F373A"/>
    <w:rsid w:val="009F37E0"/>
    <w:rsid w:val="009F6416"/>
    <w:rsid w:val="009F6CD4"/>
    <w:rsid w:val="009F78EC"/>
    <w:rsid w:val="00A0743B"/>
    <w:rsid w:val="00A075D8"/>
    <w:rsid w:val="00A07AF0"/>
    <w:rsid w:val="00A11C46"/>
    <w:rsid w:val="00A2028F"/>
    <w:rsid w:val="00A2260D"/>
    <w:rsid w:val="00A23F19"/>
    <w:rsid w:val="00A243F2"/>
    <w:rsid w:val="00A266ED"/>
    <w:rsid w:val="00A32AF6"/>
    <w:rsid w:val="00A36104"/>
    <w:rsid w:val="00A377DE"/>
    <w:rsid w:val="00A403C4"/>
    <w:rsid w:val="00A41290"/>
    <w:rsid w:val="00A42760"/>
    <w:rsid w:val="00A43026"/>
    <w:rsid w:val="00A45E74"/>
    <w:rsid w:val="00A470EC"/>
    <w:rsid w:val="00A47433"/>
    <w:rsid w:val="00A6229F"/>
    <w:rsid w:val="00A62C0B"/>
    <w:rsid w:val="00A64C28"/>
    <w:rsid w:val="00A67A92"/>
    <w:rsid w:val="00A72AC3"/>
    <w:rsid w:val="00A72C46"/>
    <w:rsid w:val="00A7352D"/>
    <w:rsid w:val="00A7384C"/>
    <w:rsid w:val="00A745B8"/>
    <w:rsid w:val="00A751F6"/>
    <w:rsid w:val="00A834D2"/>
    <w:rsid w:val="00A84E2B"/>
    <w:rsid w:val="00A879AB"/>
    <w:rsid w:val="00A92E32"/>
    <w:rsid w:val="00A92F24"/>
    <w:rsid w:val="00A93679"/>
    <w:rsid w:val="00A939BC"/>
    <w:rsid w:val="00A96063"/>
    <w:rsid w:val="00AA1AAF"/>
    <w:rsid w:val="00AA28D7"/>
    <w:rsid w:val="00AA4870"/>
    <w:rsid w:val="00AA6DA2"/>
    <w:rsid w:val="00AA744F"/>
    <w:rsid w:val="00AB0783"/>
    <w:rsid w:val="00AB2EE5"/>
    <w:rsid w:val="00AB33C8"/>
    <w:rsid w:val="00AC3388"/>
    <w:rsid w:val="00AC6698"/>
    <w:rsid w:val="00AD01DF"/>
    <w:rsid w:val="00AD0BDF"/>
    <w:rsid w:val="00AD784D"/>
    <w:rsid w:val="00AE016F"/>
    <w:rsid w:val="00AE2C65"/>
    <w:rsid w:val="00AE34E4"/>
    <w:rsid w:val="00AE5D5D"/>
    <w:rsid w:val="00AF1191"/>
    <w:rsid w:val="00AF1870"/>
    <w:rsid w:val="00AF1A81"/>
    <w:rsid w:val="00AF2D0E"/>
    <w:rsid w:val="00AF5804"/>
    <w:rsid w:val="00AF68D8"/>
    <w:rsid w:val="00B010FC"/>
    <w:rsid w:val="00B04235"/>
    <w:rsid w:val="00B05357"/>
    <w:rsid w:val="00B102FC"/>
    <w:rsid w:val="00B10ADC"/>
    <w:rsid w:val="00B14572"/>
    <w:rsid w:val="00B1476D"/>
    <w:rsid w:val="00B1609C"/>
    <w:rsid w:val="00B257F6"/>
    <w:rsid w:val="00B275CF"/>
    <w:rsid w:val="00B3099B"/>
    <w:rsid w:val="00B31BE9"/>
    <w:rsid w:val="00B370A9"/>
    <w:rsid w:val="00B418E5"/>
    <w:rsid w:val="00B41C79"/>
    <w:rsid w:val="00B41DC8"/>
    <w:rsid w:val="00B426DF"/>
    <w:rsid w:val="00B43EBF"/>
    <w:rsid w:val="00B44C35"/>
    <w:rsid w:val="00B46916"/>
    <w:rsid w:val="00B509DF"/>
    <w:rsid w:val="00B51F00"/>
    <w:rsid w:val="00B53646"/>
    <w:rsid w:val="00B54319"/>
    <w:rsid w:val="00B558A6"/>
    <w:rsid w:val="00B55A4B"/>
    <w:rsid w:val="00B570A0"/>
    <w:rsid w:val="00B60CEA"/>
    <w:rsid w:val="00B65EE1"/>
    <w:rsid w:val="00B66697"/>
    <w:rsid w:val="00B73605"/>
    <w:rsid w:val="00B751B5"/>
    <w:rsid w:val="00B75695"/>
    <w:rsid w:val="00B76423"/>
    <w:rsid w:val="00B76B7F"/>
    <w:rsid w:val="00B76F69"/>
    <w:rsid w:val="00B81990"/>
    <w:rsid w:val="00B85135"/>
    <w:rsid w:val="00B8533A"/>
    <w:rsid w:val="00B867FF"/>
    <w:rsid w:val="00B87B66"/>
    <w:rsid w:val="00B90337"/>
    <w:rsid w:val="00B90548"/>
    <w:rsid w:val="00B9170C"/>
    <w:rsid w:val="00B9342E"/>
    <w:rsid w:val="00B946CC"/>
    <w:rsid w:val="00B96907"/>
    <w:rsid w:val="00B97950"/>
    <w:rsid w:val="00B97D10"/>
    <w:rsid w:val="00BA3BD0"/>
    <w:rsid w:val="00BA6E69"/>
    <w:rsid w:val="00BB302D"/>
    <w:rsid w:val="00BB5D22"/>
    <w:rsid w:val="00BC1785"/>
    <w:rsid w:val="00BD2C50"/>
    <w:rsid w:val="00BD5320"/>
    <w:rsid w:val="00BE336A"/>
    <w:rsid w:val="00BE3749"/>
    <w:rsid w:val="00BE3E09"/>
    <w:rsid w:val="00BE4915"/>
    <w:rsid w:val="00BE58AA"/>
    <w:rsid w:val="00BE75D2"/>
    <w:rsid w:val="00BF17F6"/>
    <w:rsid w:val="00BF38B2"/>
    <w:rsid w:val="00BF57C3"/>
    <w:rsid w:val="00BF70BA"/>
    <w:rsid w:val="00BF7F4E"/>
    <w:rsid w:val="00C02619"/>
    <w:rsid w:val="00C045EF"/>
    <w:rsid w:val="00C10123"/>
    <w:rsid w:val="00C119F6"/>
    <w:rsid w:val="00C13615"/>
    <w:rsid w:val="00C1750C"/>
    <w:rsid w:val="00C2282E"/>
    <w:rsid w:val="00C2544E"/>
    <w:rsid w:val="00C2620A"/>
    <w:rsid w:val="00C30030"/>
    <w:rsid w:val="00C30C98"/>
    <w:rsid w:val="00C31661"/>
    <w:rsid w:val="00C35FD5"/>
    <w:rsid w:val="00C36AFB"/>
    <w:rsid w:val="00C40EBF"/>
    <w:rsid w:val="00C46A41"/>
    <w:rsid w:val="00C46C25"/>
    <w:rsid w:val="00C52D21"/>
    <w:rsid w:val="00C5461C"/>
    <w:rsid w:val="00C63EA1"/>
    <w:rsid w:val="00C70AE9"/>
    <w:rsid w:val="00C74008"/>
    <w:rsid w:val="00C77F27"/>
    <w:rsid w:val="00C8019A"/>
    <w:rsid w:val="00C825DB"/>
    <w:rsid w:val="00C86265"/>
    <w:rsid w:val="00C86D24"/>
    <w:rsid w:val="00C91329"/>
    <w:rsid w:val="00C97B82"/>
    <w:rsid w:val="00CA00A5"/>
    <w:rsid w:val="00CA313A"/>
    <w:rsid w:val="00CA438B"/>
    <w:rsid w:val="00CA7A93"/>
    <w:rsid w:val="00CB084F"/>
    <w:rsid w:val="00CB0889"/>
    <w:rsid w:val="00CB09A8"/>
    <w:rsid w:val="00CB1093"/>
    <w:rsid w:val="00CB4B00"/>
    <w:rsid w:val="00CB714D"/>
    <w:rsid w:val="00CC12D1"/>
    <w:rsid w:val="00CC3A27"/>
    <w:rsid w:val="00CC5348"/>
    <w:rsid w:val="00CD03D4"/>
    <w:rsid w:val="00CD4EA5"/>
    <w:rsid w:val="00CD6BC0"/>
    <w:rsid w:val="00CD7B71"/>
    <w:rsid w:val="00CE116F"/>
    <w:rsid w:val="00CE31A7"/>
    <w:rsid w:val="00CE57D8"/>
    <w:rsid w:val="00CE76F1"/>
    <w:rsid w:val="00CF3D2B"/>
    <w:rsid w:val="00CF6D96"/>
    <w:rsid w:val="00D04E7C"/>
    <w:rsid w:val="00D05537"/>
    <w:rsid w:val="00D05AB6"/>
    <w:rsid w:val="00D11910"/>
    <w:rsid w:val="00D11F66"/>
    <w:rsid w:val="00D2753B"/>
    <w:rsid w:val="00D319F9"/>
    <w:rsid w:val="00D36A3F"/>
    <w:rsid w:val="00D43659"/>
    <w:rsid w:val="00D44C9D"/>
    <w:rsid w:val="00D5377E"/>
    <w:rsid w:val="00D5623F"/>
    <w:rsid w:val="00D613D8"/>
    <w:rsid w:val="00D67B8E"/>
    <w:rsid w:val="00D80868"/>
    <w:rsid w:val="00D836BD"/>
    <w:rsid w:val="00D86FC3"/>
    <w:rsid w:val="00D9270C"/>
    <w:rsid w:val="00D9669E"/>
    <w:rsid w:val="00D97BE4"/>
    <w:rsid w:val="00DA0A3A"/>
    <w:rsid w:val="00DA3F37"/>
    <w:rsid w:val="00DA46BD"/>
    <w:rsid w:val="00DA7EE7"/>
    <w:rsid w:val="00DB4310"/>
    <w:rsid w:val="00DC4A8B"/>
    <w:rsid w:val="00DC6501"/>
    <w:rsid w:val="00DD13F3"/>
    <w:rsid w:val="00DD3B12"/>
    <w:rsid w:val="00DD7800"/>
    <w:rsid w:val="00DE2236"/>
    <w:rsid w:val="00DE4479"/>
    <w:rsid w:val="00DE7AA1"/>
    <w:rsid w:val="00DE7C2F"/>
    <w:rsid w:val="00DF2816"/>
    <w:rsid w:val="00DF2FCB"/>
    <w:rsid w:val="00DF339F"/>
    <w:rsid w:val="00DF426A"/>
    <w:rsid w:val="00DF4471"/>
    <w:rsid w:val="00E06C37"/>
    <w:rsid w:val="00E14662"/>
    <w:rsid w:val="00E1796C"/>
    <w:rsid w:val="00E17EB9"/>
    <w:rsid w:val="00E20BE3"/>
    <w:rsid w:val="00E22116"/>
    <w:rsid w:val="00E2484E"/>
    <w:rsid w:val="00E249B6"/>
    <w:rsid w:val="00E31B1D"/>
    <w:rsid w:val="00E325C3"/>
    <w:rsid w:val="00E32BB1"/>
    <w:rsid w:val="00E34655"/>
    <w:rsid w:val="00E403C2"/>
    <w:rsid w:val="00E4735D"/>
    <w:rsid w:val="00E47785"/>
    <w:rsid w:val="00E518DB"/>
    <w:rsid w:val="00E52230"/>
    <w:rsid w:val="00E5379C"/>
    <w:rsid w:val="00E578EC"/>
    <w:rsid w:val="00E62524"/>
    <w:rsid w:val="00E63F11"/>
    <w:rsid w:val="00E65995"/>
    <w:rsid w:val="00E6750E"/>
    <w:rsid w:val="00E74576"/>
    <w:rsid w:val="00E751C1"/>
    <w:rsid w:val="00E75245"/>
    <w:rsid w:val="00E75DB0"/>
    <w:rsid w:val="00E81580"/>
    <w:rsid w:val="00E81FEF"/>
    <w:rsid w:val="00E84E9A"/>
    <w:rsid w:val="00E90260"/>
    <w:rsid w:val="00E9320B"/>
    <w:rsid w:val="00E9545B"/>
    <w:rsid w:val="00E968D7"/>
    <w:rsid w:val="00EA099A"/>
    <w:rsid w:val="00EA1525"/>
    <w:rsid w:val="00EA19B1"/>
    <w:rsid w:val="00EA22DF"/>
    <w:rsid w:val="00EA4C28"/>
    <w:rsid w:val="00EA6FFA"/>
    <w:rsid w:val="00EA75F4"/>
    <w:rsid w:val="00EB49E6"/>
    <w:rsid w:val="00EB67F0"/>
    <w:rsid w:val="00EC4611"/>
    <w:rsid w:val="00ED058C"/>
    <w:rsid w:val="00ED1786"/>
    <w:rsid w:val="00ED386D"/>
    <w:rsid w:val="00ED7104"/>
    <w:rsid w:val="00EE372C"/>
    <w:rsid w:val="00EE7B65"/>
    <w:rsid w:val="00EF0E0E"/>
    <w:rsid w:val="00EF4395"/>
    <w:rsid w:val="00EF5C89"/>
    <w:rsid w:val="00EF5EF1"/>
    <w:rsid w:val="00EF7A66"/>
    <w:rsid w:val="00F006D4"/>
    <w:rsid w:val="00F00D91"/>
    <w:rsid w:val="00F01DEF"/>
    <w:rsid w:val="00F20387"/>
    <w:rsid w:val="00F20460"/>
    <w:rsid w:val="00F206F8"/>
    <w:rsid w:val="00F21516"/>
    <w:rsid w:val="00F21F54"/>
    <w:rsid w:val="00F23104"/>
    <w:rsid w:val="00F24DE7"/>
    <w:rsid w:val="00F31CD6"/>
    <w:rsid w:val="00F32E7A"/>
    <w:rsid w:val="00F366A8"/>
    <w:rsid w:val="00F37143"/>
    <w:rsid w:val="00F415AF"/>
    <w:rsid w:val="00F4579C"/>
    <w:rsid w:val="00F51454"/>
    <w:rsid w:val="00F5178F"/>
    <w:rsid w:val="00F5199E"/>
    <w:rsid w:val="00F5493D"/>
    <w:rsid w:val="00F5550B"/>
    <w:rsid w:val="00F57427"/>
    <w:rsid w:val="00F600E7"/>
    <w:rsid w:val="00F60C28"/>
    <w:rsid w:val="00F6234D"/>
    <w:rsid w:val="00F70548"/>
    <w:rsid w:val="00F7182D"/>
    <w:rsid w:val="00F9093F"/>
    <w:rsid w:val="00F9134C"/>
    <w:rsid w:val="00F93E2C"/>
    <w:rsid w:val="00F963D6"/>
    <w:rsid w:val="00F97619"/>
    <w:rsid w:val="00FA51B3"/>
    <w:rsid w:val="00FA55F0"/>
    <w:rsid w:val="00FA6039"/>
    <w:rsid w:val="00FB0D02"/>
    <w:rsid w:val="00FB759E"/>
    <w:rsid w:val="00FC117F"/>
    <w:rsid w:val="00FC42EA"/>
    <w:rsid w:val="00FC5129"/>
    <w:rsid w:val="00FC6077"/>
    <w:rsid w:val="00FC71DB"/>
    <w:rsid w:val="00FC7F62"/>
    <w:rsid w:val="00FD0015"/>
    <w:rsid w:val="00FD76D2"/>
    <w:rsid w:val="00FE12C5"/>
    <w:rsid w:val="00FE2169"/>
    <w:rsid w:val="00FE5CAA"/>
    <w:rsid w:val="00FF18BC"/>
    <w:rsid w:val="00FF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44A237-6A0D-4C27-BB37-A28A9DA6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9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19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AC664-8C6C-4022-8188-5D11B55BF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BC0C74FE</Template>
  <TotalTime>256</TotalTime>
  <Pages>9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Jackie</dc:creator>
  <cp:lastModifiedBy>JOHN B. RADKINS (RIT Student)</cp:lastModifiedBy>
  <cp:revision>6</cp:revision>
  <dcterms:created xsi:type="dcterms:W3CDTF">2014-04-30T20:57:00Z</dcterms:created>
  <dcterms:modified xsi:type="dcterms:W3CDTF">2014-10-20T20:39:00Z</dcterms:modified>
</cp:coreProperties>
</file>